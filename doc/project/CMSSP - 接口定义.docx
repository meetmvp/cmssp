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487817209"/>
      <w:bookmarkStart w:id="1" w:name="_Toc490500616"/>
      <w:bookmarkStart w:id="2" w:name="_Toc487817232"/>
      <w:bookmarkStart w:id="3" w:name="_Toc490532723"/>
      <w:bookmarkStart w:id="4" w:name="_Toc490532734"/>
      <w:bookmarkStart w:id="5" w:name="_Toc490500604"/>
    </w:p>
    <w:p/>
    <w:p/>
    <w:p/>
    <w:p/>
    <w:p/>
    <w:p/>
    <w:p/>
    <w:p/>
    <w:p/>
    <w:p/>
    <w:p/>
    <w:p/>
    <w:p/>
    <w:p>
      <w:pPr>
        <w:pStyle w:val="36"/>
        <w:rPr>
          <w:rFonts w:hint="eastAsia"/>
          <w:lang w:val="en-US" w:eastAsia="zh-CN"/>
        </w:rPr>
      </w:pPr>
      <w:bookmarkStart w:id="6" w:name="_Toc17889"/>
      <w:r>
        <w:rPr>
          <w:rFonts w:hint="eastAsia"/>
          <w:lang w:val="en-US" w:eastAsia="zh-CN"/>
        </w:rPr>
        <w:t>CMSSP接口定义</w:t>
      </w:r>
      <w:bookmarkEnd w:id="6"/>
    </w:p>
    <w:p/>
    <w:p/>
    <w:p/>
    <w:p/>
    <w:p/>
    <w:p/>
    <w:p/>
    <w:tbl>
      <w:tblPr>
        <w:tblStyle w:val="32"/>
        <w:tblW w:w="936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68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0C0C0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API接口定义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0C0C0"/>
          </w:tcPr>
          <w:p>
            <w:r>
              <w:rPr>
                <w:rFonts w:hint="eastAsia"/>
              </w:rPr>
              <w:t>所属系统</w:t>
            </w:r>
          </w:p>
        </w:tc>
        <w:tc>
          <w:tcPr>
            <w:tcW w:w="684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CMSSP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0C0C0"/>
          </w:tcPr>
          <w:p>
            <w:r>
              <w:rPr>
                <w:rFonts w:hint="eastAsia"/>
              </w:rPr>
              <w:t>模块负责人</w:t>
            </w:r>
          </w:p>
        </w:tc>
        <w:tc>
          <w:tcPr>
            <w:tcW w:w="6840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0C0C0"/>
          </w:tcPr>
          <w:p>
            <w:r>
              <w:rPr>
                <w:rFonts w:hint="eastAsia"/>
              </w:rPr>
              <w:t>项目负责人</w:t>
            </w:r>
          </w:p>
        </w:tc>
        <w:tc>
          <w:tcPr>
            <w:tcW w:w="6840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0C0C0"/>
          </w:tcPr>
          <w:p>
            <w:r>
              <w:rPr>
                <w:rFonts w:hint="eastAsia"/>
              </w:rPr>
              <w:t>文档提交日期</w:t>
            </w:r>
          </w:p>
        </w:tc>
        <w:tc>
          <w:tcPr>
            <w:tcW w:w="6840" w:type="dxa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</w:tbl>
    <w:p/>
    <w:p/>
    <w:p/>
    <w:p/>
    <w:p/>
    <w:p/>
    <w:p/>
    <w:p/>
    <w:p/>
    <w:p/>
    <w:p/>
    <w:p/>
    <w:p>
      <w:pPr>
        <w:pStyle w:val="3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南派工作室</w:t>
      </w:r>
    </w:p>
    <w:p>
      <w:pPr>
        <w:pStyle w:val="37"/>
      </w:pPr>
      <w:r>
        <w:t>(</w:t>
      </w:r>
      <w:r>
        <w:rPr>
          <w:rFonts w:hint="eastAsia"/>
        </w:rPr>
        <w:t>版权所有</w:t>
      </w:r>
      <w:r>
        <w:t>,</w:t>
      </w:r>
      <w:r>
        <w:rPr>
          <w:rFonts w:hint="eastAsia"/>
        </w:rPr>
        <w:t>翻版必究</w:t>
      </w:r>
      <w:r>
        <w:t>)</w:t>
      </w:r>
    </w:p>
    <w:p/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/>
    <w:p>
      <w:pPr>
        <w:pStyle w:val="37"/>
      </w:pPr>
      <w:r>
        <w:rPr>
          <w:rFonts w:hint="eastAsia"/>
        </w:rPr>
        <w:t>修改记录</w:t>
      </w:r>
    </w:p>
    <w:p>
      <w:pPr>
        <w:pStyle w:val="37"/>
      </w:pPr>
    </w:p>
    <w:tbl>
      <w:tblPr>
        <w:tblStyle w:val="32"/>
        <w:tblW w:w="9982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1080"/>
        <w:gridCol w:w="5652"/>
        <w:gridCol w:w="1296"/>
        <w:gridCol w:w="129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修改后</w:t>
            </w:r>
          </w:p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652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修改内容简介</w:t>
            </w:r>
          </w:p>
        </w:tc>
        <w:tc>
          <w:tcPr>
            <w:tcW w:w="1296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296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  <w:textDirection w:val="lrTb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80" w:type="dxa"/>
            <w:textDirection w:val="lrTb"/>
            <w:vAlign w:val="center"/>
          </w:tcPr>
          <w:p>
            <w:r>
              <w:rPr>
                <w:rFonts w:hint="eastAsia"/>
              </w:rPr>
              <w:t>V0.1</w:t>
            </w:r>
          </w:p>
        </w:tc>
        <w:tc>
          <w:tcPr>
            <w:tcW w:w="5652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建立文档</w:t>
            </w:r>
          </w:p>
        </w:tc>
        <w:tc>
          <w:tcPr>
            <w:tcW w:w="1296" w:type="dxa"/>
            <w:textDirection w:val="lrTb"/>
            <w:vAlign w:val="center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-09-2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96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胡才华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/>
        </w:tc>
        <w:tc>
          <w:tcPr>
            <w:tcW w:w="1080" w:type="dxa"/>
          </w:tcPr>
          <w:p/>
        </w:tc>
        <w:tc>
          <w:tcPr>
            <w:tcW w:w="5652" w:type="dxa"/>
          </w:tcPr>
          <w:p/>
        </w:tc>
        <w:tc>
          <w:tcPr>
            <w:tcW w:w="1296" w:type="dxa"/>
          </w:tcPr>
          <w:p/>
        </w:tc>
        <w:tc>
          <w:tcPr>
            <w:tcW w:w="1296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/>
        </w:tc>
        <w:tc>
          <w:tcPr>
            <w:tcW w:w="1080" w:type="dxa"/>
          </w:tcPr>
          <w:p/>
        </w:tc>
        <w:tc>
          <w:tcPr>
            <w:tcW w:w="5652" w:type="dxa"/>
          </w:tcPr>
          <w:p/>
        </w:tc>
        <w:tc>
          <w:tcPr>
            <w:tcW w:w="1296" w:type="dxa"/>
          </w:tcPr>
          <w:p/>
        </w:tc>
        <w:tc>
          <w:tcPr>
            <w:tcW w:w="1296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/>
        </w:tc>
        <w:tc>
          <w:tcPr>
            <w:tcW w:w="1080" w:type="dxa"/>
          </w:tcPr>
          <w:p/>
        </w:tc>
        <w:tc>
          <w:tcPr>
            <w:tcW w:w="5652" w:type="dxa"/>
          </w:tcPr>
          <w:p/>
        </w:tc>
        <w:tc>
          <w:tcPr>
            <w:tcW w:w="1296" w:type="dxa"/>
          </w:tcPr>
          <w:p/>
        </w:tc>
        <w:tc>
          <w:tcPr>
            <w:tcW w:w="1296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/>
        </w:tc>
        <w:tc>
          <w:tcPr>
            <w:tcW w:w="1080" w:type="dxa"/>
          </w:tcPr>
          <w:p/>
        </w:tc>
        <w:tc>
          <w:tcPr>
            <w:tcW w:w="5652" w:type="dxa"/>
          </w:tcPr>
          <w:p/>
        </w:tc>
        <w:tc>
          <w:tcPr>
            <w:tcW w:w="1296" w:type="dxa"/>
          </w:tcPr>
          <w:p/>
        </w:tc>
        <w:tc>
          <w:tcPr>
            <w:tcW w:w="1296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/>
        </w:tc>
        <w:tc>
          <w:tcPr>
            <w:tcW w:w="1080" w:type="dxa"/>
          </w:tcPr>
          <w:p/>
        </w:tc>
        <w:tc>
          <w:tcPr>
            <w:tcW w:w="5652" w:type="dxa"/>
          </w:tcPr>
          <w:p/>
        </w:tc>
        <w:tc>
          <w:tcPr>
            <w:tcW w:w="1296" w:type="dxa"/>
          </w:tcPr>
          <w:p/>
        </w:tc>
        <w:tc>
          <w:tcPr>
            <w:tcW w:w="1296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/>
        </w:tc>
        <w:tc>
          <w:tcPr>
            <w:tcW w:w="1080" w:type="dxa"/>
          </w:tcPr>
          <w:p/>
        </w:tc>
        <w:tc>
          <w:tcPr>
            <w:tcW w:w="5652" w:type="dxa"/>
          </w:tcPr>
          <w:p/>
        </w:tc>
        <w:tc>
          <w:tcPr>
            <w:tcW w:w="1296" w:type="dxa"/>
          </w:tcPr>
          <w:p/>
        </w:tc>
        <w:tc>
          <w:tcPr>
            <w:tcW w:w="1296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/>
        </w:tc>
        <w:tc>
          <w:tcPr>
            <w:tcW w:w="1080" w:type="dxa"/>
          </w:tcPr>
          <w:p/>
        </w:tc>
        <w:tc>
          <w:tcPr>
            <w:tcW w:w="5652" w:type="dxa"/>
          </w:tcPr>
          <w:p/>
        </w:tc>
        <w:tc>
          <w:tcPr>
            <w:tcW w:w="1296" w:type="dxa"/>
          </w:tcPr>
          <w:p/>
        </w:tc>
        <w:tc>
          <w:tcPr>
            <w:tcW w:w="1296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/>
        </w:tc>
        <w:tc>
          <w:tcPr>
            <w:tcW w:w="1080" w:type="dxa"/>
          </w:tcPr>
          <w:p/>
        </w:tc>
        <w:tc>
          <w:tcPr>
            <w:tcW w:w="5652" w:type="dxa"/>
          </w:tcPr>
          <w:p/>
        </w:tc>
        <w:tc>
          <w:tcPr>
            <w:tcW w:w="1296" w:type="dxa"/>
          </w:tcPr>
          <w:p/>
        </w:tc>
        <w:tc>
          <w:tcPr>
            <w:tcW w:w="1296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/>
        </w:tc>
        <w:tc>
          <w:tcPr>
            <w:tcW w:w="1080" w:type="dxa"/>
          </w:tcPr>
          <w:p/>
        </w:tc>
        <w:tc>
          <w:tcPr>
            <w:tcW w:w="5652" w:type="dxa"/>
          </w:tcPr>
          <w:p/>
        </w:tc>
        <w:tc>
          <w:tcPr>
            <w:tcW w:w="1296" w:type="dxa"/>
          </w:tcPr>
          <w:p/>
        </w:tc>
        <w:tc>
          <w:tcPr>
            <w:tcW w:w="1296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/>
        </w:tc>
        <w:tc>
          <w:tcPr>
            <w:tcW w:w="1080" w:type="dxa"/>
          </w:tcPr>
          <w:p/>
        </w:tc>
        <w:tc>
          <w:tcPr>
            <w:tcW w:w="5652" w:type="dxa"/>
          </w:tcPr>
          <w:p/>
        </w:tc>
        <w:tc>
          <w:tcPr>
            <w:tcW w:w="1296" w:type="dxa"/>
          </w:tcPr>
          <w:p/>
        </w:tc>
        <w:tc>
          <w:tcPr>
            <w:tcW w:w="1296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/>
        </w:tc>
        <w:tc>
          <w:tcPr>
            <w:tcW w:w="1080" w:type="dxa"/>
          </w:tcPr>
          <w:p/>
        </w:tc>
        <w:tc>
          <w:tcPr>
            <w:tcW w:w="5652" w:type="dxa"/>
          </w:tcPr>
          <w:p/>
        </w:tc>
        <w:tc>
          <w:tcPr>
            <w:tcW w:w="1296" w:type="dxa"/>
          </w:tcPr>
          <w:p/>
        </w:tc>
        <w:tc>
          <w:tcPr>
            <w:tcW w:w="1296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/>
        </w:tc>
        <w:tc>
          <w:tcPr>
            <w:tcW w:w="1080" w:type="dxa"/>
          </w:tcPr>
          <w:p/>
        </w:tc>
        <w:tc>
          <w:tcPr>
            <w:tcW w:w="5652" w:type="dxa"/>
          </w:tcPr>
          <w:p/>
        </w:tc>
        <w:tc>
          <w:tcPr>
            <w:tcW w:w="1296" w:type="dxa"/>
          </w:tcPr>
          <w:p/>
        </w:tc>
        <w:tc>
          <w:tcPr>
            <w:tcW w:w="1296" w:type="dxa"/>
          </w:tcPr>
          <w:p/>
        </w:tc>
      </w:tr>
    </w:tbl>
    <w:p/>
    <w:p/>
    <w:p/>
    <w:p>
      <w:pPr>
        <w:pStyle w:val="37"/>
      </w:pPr>
      <w:r>
        <w:br w:type="page"/>
      </w:r>
    </w:p>
    <w:p>
      <w:pPr>
        <w:pStyle w:val="37"/>
      </w:pPr>
      <w:r>
        <w:rPr>
          <w:rFonts w:hint="eastAsia"/>
        </w:rPr>
        <w:t>目 录</w:t>
      </w:r>
    </w:p>
    <w:p/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_Toc17889 </w:instrText>
      </w:r>
      <w:r>
        <w:fldChar w:fldCharType="separate"/>
      </w:r>
      <w:r>
        <w:rPr>
          <w:rFonts w:hint="eastAsia"/>
          <w:lang w:val="en-US" w:eastAsia="zh-CN"/>
        </w:rPr>
        <w:t>CMSSP接口定义</w:t>
      </w:r>
      <w:r>
        <w:tab/>
      </w:r>
      <w:r>
        <w:fldChar w:fldCharType="begin"/>
      </w:r>
      <w:r>
        <w:instrText xml:space="preserve"> PAGEREF _Toc17889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_Toc13640 </w:instrText>
      </w:r>
      <w:r>
        <w:fldChar w:fldCharType="separate"/>
      </w:r>
      <w:r>
        <w:rPr>
          <w:rFonts w:hint="eastAsia"/>
        </w:rPr>
        <w:t>1 背景</w:t>
      </w:r>
      <w:r>
        <w:tab/>
      </w:r>
      <w:r>
        <w:fldChar w:fldCharType="begin"/>
      </w:r>
      <w:r>
        <w:instrText xml:space="preserve"> PAGEREF _Toc13640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_Toc24031 </w:instrText>
      </w:r>
      <w:r>
        <w:fldChar w:fldCharType="separate"/>
      </w:r>
      <w:r>
        <w:rPr>
          <w:rFonts w:hint="eastAsia" w:ascii="微软雅黑" w:hAnsi="微软雅黑" w:eastAsia="微软雅黑"/>
          <w:color w:val="000000"/>
          <w:szCs w:val="21"/>
        </w:rPr>
        <w:t xml:space="preserve">2 </w:t>
      </w:r>
      <w:r>
        <w:rPr>
          <w:rFonts w:hint="eastAsia"/>
        </w:rPr>
        <w:t>接口简介</w:t>
      </w:r>
      <w:r>
        <w:tab/>
      </w:r>
      <w:r>
        <w:fldChar w:fldCharType="begin"/>
      </w:r>
      <w:r>
        <w:instrText xml:space="preserve"> PAGEREF _Toc24031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_Toc23589 </w:instrText>
      </w:r>
      <w:r>
        <w:fldChar w:fldCharType="separate"/>
      </w:r>
      <w:r>
        <w:rPr>
          <w:rFonts w:hint="eastAsia"/>
        </w:rPr>
        <w:t>3 接口地址</w:t>
      </w:r>
      <w:r>
        <w:tab/>
      </w:r>
      <w:r>
        <w:fldChar w:fldCharType="begin"/>
      </w:r>
      <w:r>
        <w:instrText xml:space="preserve"> PAGEREF _Toc23589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_Toc9185 </w:instrText>
      </w:r>
      <w:r>
        <w:fldChar w:fldCharType="separate"/>
      </w:r>
      <w:r>
        <w:rPr>
          <w:rFonts w:hint="eastAsia"/>
        </w:rPr>
        <w:t>4 接口说明</w:t>
      </w:r>
      <w:r>
        <w:tab/>
      </w:r>
      <w:r>
        <w:fldChar w:fldCharType="begin"/>
      </w:r>
      <w:r>
        <w:instrText xml:space="preserve"> PAGEREF _Toc9185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fldChar w:fldCharType="begin"/>
      </w:r>
      <w:r>
        <w:instrText xml:space="preserve"> HYPERLINK \l _Toc17648 </w:instrText>
      </w:r>
      <w:r>
        <w:fldChar w:fldCharType="separate"/>
      </w:r>
      <w:r>
        <w:rPr>
          <w:rFonts w:hint="eastAsia"/>
        </w:rPr>
        <w:t>4.1 通讯协议</w:t>
      </w:r>
      <w:r>
        <w:tab/>
      </w:r>
      <w:r>
        <w:fldChar w:fldCharType="begin"/>
      </w:r>
      <w:r>
        <w:instrText xml:space="preserve"> PAGEREF _Toc17648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fldChar w:fldCharType="begin"/>
      </w:r>
      <w:r>
        <w:instrText xml:space="preserve"> HYPERLINK \l _Toc31020 </w:instrText>
      </w:r>
      <w:r>
        <w:fldChar w:fldCharType="separate"/>
      </w:r>
      <w:r>
        <w:rPr>
          <w:rFonts w:hint="eastAsia"/>
        </w:rPr>
        <w:t>4.2 接口定义</w:t>
      </w:r>
      <w:r>
        <w:tab/>
      </w:r>
      <w:r>
        <w:fldChar w:fldCharType="begin"/>
      </w:r>
      <w:r>
        <w:instrText xml:space="preserve"> PAGEREF _Toc31020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</w:tabs>
      </w:pPr>
      <w:r>
        <w:fldChar w:fldCharType="begin"/>
      </w:r>
      <w:r>
        <w:instrText xml:space="preserve"> HYPERLINK \l _Toc21934 </w:instrText>
      </w:r>
      <w:r>
        <w:fldChar w:fldCharType="separate"/>
      </w:r>
      <w:r>
        <w:rPr>
          <w:rFonts w:hint="eastAsia"/>
        </w:rPr>
        <w:t xml:space="preserve">4.2.1 </w:t>
      </w:r>
      <w:r>
        <w:rPr>
          <w:rFonts w:hint="eastAsia"/>
          <w:lang w:val="en-US" w:eastAsia="zh-CN"/>
        </w:rPr>
        <w:t>TAG=1（常见疾病列表）</w:t>
      </w:r>
      <w:r>
        <w:tab/>
      </w:r>
      <w:r>
        <w:fldChar w:fldCharType="begin"/>
      </w:r>
      <w:r>
        <w:instrText xml:space="preserve"> PAGEREF _Toc21934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306"/>
        </w:tabs>
      </w:pPr>
      <w:r>
        <w:fldChar w:fldCharType="begin"/>
      </w:r>
      <w:r>
        <w:instrText xml:space="preserve"> HYPERLINK \l _Toc22074 </w:instrText>
      </w:r>
      <w:r>
        <w:fldChar w:fldCharType="separate"/>
      </w:r>
      <w:r>
        <w:rPr>
          <w:rFonts w:hint="eastAsia"/>
        </w:rPr>
        <w:t>4.1 错误码对照表：</w:t>
      </w:r>
      <w:r>
        <w:tab/>
      </w:r>
      <w:r>
        <w:fldChar w:fldCharType="begin"/>
      </w:r>
      <w:r>
        <w:instrText xml:space="preserve"> PAGEREF _Toc22074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"/>
      </w:pPr>
      <w:bookmarkStart w:id="7" w:name="_Toc150330342"/>
      <w:bookmarkStart w:id="8" w:name="_Toc13640"/>
      <w:r>
        <w:rPr>
          <w:rFonts w:hint="eastAsia"/>
        </w:rPr>
        <w:t>背景</w:t>
      </w:r>
      <w:bookmarkEnd w:id="7"/>
      <w:bookmarkEnd w:id="8"/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该文档为详细说明</w:t>
      </w:r>
      <w:r>
        <w:rPr>
          <w:rFonts w:hint="eastAsia" w:ascii="微软雅黑" w:hAnsi="微软雅黑" w:eastAsia="微软雅黑" w:cs="微软雅黑"/>
          <w:lang w:val="en-US" w:eastAsia="zh-CN"/>
        </w:rPr>
        <w:t>CMSSP</w:t>
      </w:r>
      <w:r>
        <w:rPr>
          <w:rFonts w:hint="eastAsia" w:ascii="微软雅黑" w:hAnsi="微软雅黑" w:eastAsia="微软雅黑" w:cs="微软雅黑"/>
        </w:rPr>
        <w:t>客户端到服务端的服务模块的接口设计说明，包括结构、数据定义、接口定义等。</w:t>
      </w:r>
    </w:p>
    <w:p>
      <w:pPr>
        <w:pStyle w:val="2"/>
        <w:rPr>
          <w:rFonts w:ascii="微软雅黑" w:hAnsi="微软雅黑" w:eastAsia="微软雅黑"/>
          <w:color w:val="000000"/>
          <w:szCs w:val="21"/>
        </w:rPr>
      </w:pPr>
      <w:bookmarkStart w:id="9" w:name="_Toc24031"/>
      <w:r>
        <w:rPr>
          <w:rFonts w:hint="eastAsia"/>
        </w:rPr>
        <w:t>接口简介</w:t>
      </w:r>
      <w:bookmarkEnd w:id="9"/>
      <w:bookmarkStart w:id="10" w:name="_Ref149559961"/>
      <w:bookmarkStart w:id="11" w:name="_Toc150330344"/>
      <w:r>
        <w:rPr>
          <w:rFonts w:ascii="微软雅黑" w:hAnsi="微软雅黑" w:eastAsia="微软雅黑"/>
          <w:color w:val="000000"/>
          <w:szCs w:val="21"/>
        </w:rPr>
        <w:tab/>
      </w:r>
    </w:p>
    <w:p>
      <w:pPr>
        <w:numPr>
          <w:ilvl w:val="0"/>
          <w:numId w:val="2"/>
        </w:numPr>
        <w:ind w:left="840" w:leftChars="0" w:hanging="420" w:firstLineChars="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文档中的所有签名编码都为UTF-8.加密结果均为小写字符。</w:t>
      </w:r>
    </w:p>
    <w:p>
      <w:pPr>
        <w:numPr>
          <w:ilvl w:val="0"/>
          <w:numId w:val="2"/>
        </w:numPr>
        <w:ind w:left="840" w:leftChars="0" w:hanging="420" w:firstLineChars="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文档所有接口仅支持POST方式；返回信息全部为JSON结构。</w:t>
      </w:r>
    </w:p>
    <w:p>
      <w:pPr>
        <w:numPr>
          <w:ilvl w:val="0"/>
          <w:numId w:val="2"/>
        </w:numPr>
        <w:ind w:left="840" w:leftChars="0" w:hanging="420" w:firstLineChars="0"/>
        <w:rPr>
          <w:rFonts w:ascii="微软雅黑" w:hAnsi="微软雅黑" w:eastAsia="微软雅黑"/>
          <w:color w:val="000000"/>
          <w:szCs w:val="21"/>
        </w:rPr>
      </w:pPr>
      <w:r>
        <w:rPr>
          <w:rFonts w:hint="default" w:ascii="微软雅黑" w:hAnsi="微软雅黑" w:eastAsia="微软雅黑"/>
          <w:color w:val="000000"/>
          <w:szCs w:val="21"/>
          <w:lang w:val="en-US"/>
        </w:rPr>
        <w:t>code</w:t>
      </w:r>
      <w:r>
        <w:rPr>
          <w:rFonts w:hint="eastAsia" w:ascii="微软雅黑" w:hAnsi="微软雅黑" w:eastAsia="微软雅黑"/>
          <w:color w:val="000000"/>
          <w:szCs w:val="21"/>
        </w:rPr>
        <w:t>结果码,在任何情况下都是0代表成功，负数代表失败。</w:t>
      </w:r>
    </w:p>
    <w:p>
      <w:pPr>
        <w:numPr>
          <w:ilvl w:val="0"/>
          <w:numId w:val="2"/>
        </w:numPr>
        <w:ind w:left="840" w:leftChars="0" w:hanging="420" w:firstLineChars="0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  <w:lang w:val="en-US"/>
        </w:rPr>
        <w:t>tag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代表客户端与服务端通信端口号</w:t>
      </w:r>
    </w:p>
    <w:p>
      <w:pPr>
        <w:numPr>
          <w:ilvl w:val="0"/>
          <w:numId w:val="2"/>
        </w:numPr>
        <w:ind w:left="840" w:leftChars="0" w:hanging="420" w:firstLineChars="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data代表特定端口数据开始段</w:t>
      </w:r>
    </w:p>
    <w:p>
      <w:pPr>
        <w:numPr>
          <w:ilvl w:val="0"/>
          <w:numId w:val="2"/>
        </w:numPr>
        <w:ind w:left="840" w:leftChars="0" w:hanging="420" w:firstLineChars="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客户端其余界面相关内容，采用配置文件方式进行。</w:t>
      </w:r>
      <w:r>
        <w:rPr>
          <w:rFonts w:ascii="微软雅黑" w:hAnsi="微软雅黑" w:eastAsia="微软雅黑"/>
          <w:color w:val="000000"/>
          <w:szCs w:val="21"/>
        </w:rPr>
        <w:t>不在</w:t>
      </w:r>
      <w:r>
        <w:rPr>
          <w:rFonts w:hint="eastAsia" w:ascii="微软雅黑" w:hAnsi="微软雅黑" w:eastAsia="微软雅黑"/>
          <w:color w:val="000000"/>
          <w:szCs w:val="21"/>
        </w:rPr>
        <w:t>接口文档中出现。</w:t>
      </w:r>
    </w:p>
    <w:p>
      <w:pPr>
        <w:numPr>
          <w:ilvl w:val="0"/>
          <w:numId w:val="2"/>
        </w:numPr>
        <w:ind w:left="840" w:leftChars="0" w:hanging="420" w:firstLineChars="0"/>
      </w:pPr>
      <w:r>
        <w:rPr>
          <w:rFonts w:hint="eastAsia" w:ascii="微软雅黑" w:hAnsi="微软雅黑" w:eastAsia="微软雅黑"/>
          <w:color w:val="000000"/>
          <w:szCs w:val="21"/>
        </w:rPr>
        <w:t>对于比较固定信息，布局显示等信息，</w:t>
      </w:r>
      <w:r>
        <w:rPr>
          <w:rFonts w:ascii="微软雅黑" w:hAnsi="微软雅黑" w:eastAsia="微软雅黑"/>
          <w:color w:val="000000"/>
          <w:szCs w:val="21"/>
        </w:rPr>
        <w:t>我们</w:t>
      </w:r>
      <w:r>
        <w:rPr>
          <w:rFonts w:hint="eastAsia" w:ascii="微软雅黑" w:hAnsi="微软雅黑" w:eastAsia="微软雅黑"/>
          <w:color w:val="000000"/>
          <w:szCs w:val="21"/>
        </w:rPr>
        <w:t>采用配置文件形式，</w:t>
      </w:r>
      <w:r>
        <w:rPr>
          <w:rFonts w:ascii="微软雅黑" w:hAnsi="微软雅黑" w:eastAsia="微软雅黑"/>
          <w:color w:val="000000"/>
          <w:szCs w:val="21"/>
        </w:rPr>
        <w:t>提供</w:t>
      </w:r>
      <w:r>
        <w:rPr>
          <w:rFonts w:hint="eastAsia" w:ascii="微软雅黑" w:hAnsi="微软雅黑" w:eastAsia="微软雅黑"/>
          <w:color w:val="000000"/>
          <w:szCs w:val="21"/>
        </w:rPr>
        <w:t>给客户端。</w:t>
      </w:r>
    </w:p>
    <w:p>
      <w:pPr>
        <w:ind w:firstLine="420"/>
      </w:pPr>
    </w:p>
    <w:p>
      <w:pPr>
        <w:pStyle w:val="2"/>
      </w:pPr>
      <w:bookmarkStart w:id="12" w:name="_Toc23589"/>
      <w:r>
        <w:rPr>
          <w:rFonts w:hint="eastAsia"/>
        </w:rPr>
        <w:t>接口地址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OLE_LINK6"/>
      <w:r>
        <w:rPr>
          <w:rFonts w:hint="eastAsia"/>
          <w:lang w:val="en-US" w:eastAsia="zh-CN"/>
        </w:rPr>
        <w:t>本地地址</w:t>
      </w:r>
    </w:p>
    <w:p>
      <w:pPr>
        <w:pStyle w:val="3"/>
        <w:ind w:firstLine="42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bookmarkStart w:id="14" w:name="OLE_LINK3"/>
      <w:bookmarkStart w:id="15" w:name="OLE_LINK5"/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"http://localhost/PhalApi/Public/cmssp/"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31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http://localhost/PhalApi/Public/cmssp/</w:t>
      </w:r>
      <w:bookmarkEnd w:id="14"/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bookmarkEnd w:id="15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SAE地址</w:t>
      </w:r>
    </w:p>
    <w:p>
      <w:pPr>
        <w:pStyle w:val="3"/>
        <w:ind w:firstLine="42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  <w:bookmarkStart w:id="16" w:name="OLE_LINK4"/>
      <w:bookmarkStart w:id="17" w:name="OLE_LINK7"/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"http://2.niubility.applinzi.com/server/trunk/PhalApi/Public/cmssp"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0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http://2.niubility.applinzi.com/server/trunk/</w:t>
      </w:r>
      <w:r>
        <w:rPr>
          <w:rStyle w:val="30"/>
          <w:rFonts w:hint="eastAsia" w:ascii="微软雅黑" w:hAnsi="微软雅黑" w:cs="微软雅黑"/>
          <w:b w:val="0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PhalApi/Public/cmssp</w:t>
      </w:r>
      <w:bookmarkEnd w:id="16"/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bookmarkEnd w:id="13"/>
      <w:bookmarkEnd w:id="17"/>
    </w:p>
    <w:p>
      <w:pPr>
        <w:pStyle w:val="3"/>
        <w:ind w:firstLine="420"/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获取所有接口地址：</w:t>
      </w:r>
    </w:p>
    <w:p>
      <w:pPr>
        <w:pStyle w:val="3"/>
        <w:ind w:firstLine="420"/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"http://2.niubility.applinzi.com/server/trunk/PhalApi/Public/cmssp/listAllApis.php" </w:instrTex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31"/>
          <w:rFonts w:hint="eastAsia" w:ascii="微软雅黑" w:hAnsi="微软雅黑" w:cs="微软雅黑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http://2.niubility.applinzi.com/server/trunk/PhalApi/Public/cmssp/listAllApis.php</w:t>
      </w:r>
      <w:r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pStyle w:val="3"/>
        <w:ind w:firstLine="420"/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pStyle w:val="3"/>
        <w:rPr>
          <w:rFonts w:hint="eastAsia" w:ascii="微软雅黑" w:hAnsi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bookmarkStart w:id="25" w:name="_GoBack"/>
      <w:bookmarkEnd w:id="25"/>
    </w:p>
    <w:p>
      <w:pPr>
        <w:pStyle w:val="2"/>
      </w:pPr>
      <w:bookmarkStart w:id="18" w:name="_Toc9185"/>
      <w:r>
        <w:rPr>
          <w:rFonts w:hint="eastAsia"/>
        </w:rPr>
        <w:t>接口说明</w:t>
      </w:r>
      <w:bookmarkEnd w:id="18"/>
    </w:p>
    <w:p>
      <w:pPr>
        <w:ind w:firstLine="420"/>
      </w:pPr>
    </w:p>
    <w:p>
      <w:pPr>
        <w:pStyle w:val="4"/>
      </w:pPr>
      <w:bookmarkStart w:id="19" w:name="_Toc17648"/>
      <w:r>
        <w:rPr>
          <w:rFonts w:hint="eastAsia"/>
        </w:rPr>
        <w:t>通讯协议</w:t>
      </w:r>
      <w:bookmarkEnd w:id="19"/>
    </w:p>
    <w:p>
      <w:pPr>
        <w:pStyle w:val="3"/>
        <w:ind w:firstLine="420"/>
      </w:pPr>
      <w:r>
        <w:rPr>
          <w:rFonts w:hint="eastAsia"/>
        </w:rPr>
        <w:t>上行数据采用HTTP，</w:t>
      </w:r>
      <w:r>
        <w:t>下行</w:t>
      </w:r>
      <w:r>
        <w:rPr>
          <w:rFonts w:hint="eastAsia"/>
        </w:rPr>
        <w:t>数据采用JSON格式。</w:t>
      </w:r>
    </w:p>
    <w:p>
      <w:pPr>
        <w:pStyle w:val="4"/>
      </w:pPr>
      <w:bookmarkStart w:id="20" w:name="_Toc31020"/>
      <w:r>
        <w:rPr>
          <w:rFonts w:hint="eastAsia"/>
        </w:rPr>
        <w:t>接口定义</w:t>
      </w:r>
      <w:bookmarkEnd w:id="20"/>
    </w:p>
    <w:p>
      <w:pPr>
        <w:pStyle w:val="3"/>
        <w:ind w:left="420" w:firstLine="422"/>
        <w:rPr>
          <w:b/>
          <w:bCs/>
        </w:rPr>
      </w:pPr>
    </w:p>
    <w:p>
      <w:pPr>
        <w:pStyle w:val="3"/>
        <w:ind w:left="420" w:firstLine="422"/>
        <w:rPr>
          <w:b/>
          <w:bCs/>
        </w:rPr>
      </w:pPr>
    </w:p>
    <w:p>
      <w:pPr>
        <w:pStyle w:val="5"/>
      </w:pPr>
      <w:bookmarkStart w:id="21" w:name="_Toc21934"/>
      <w:r>
        <w:rPr>
          <w:rFonts w:hint="eastAsia"/>
          <w:lang w:val="en-US" w:eastAsia="zh-CN"/>
        </w:rPr>
        <w:t>TAG=1（常见疾病列表）</w:t>
      </w:r>
      <w:bookmarkEnd w:id="21"/>
    </w:p>
    <w:p>
      <w:pPr>
        <w:pStyle w:val="3"/>
        <w:ind w:left="420" w:firstLine="420"/>
        <w:rPr>
          <w:b/>
          <w:bCs/>
        </w:rPr>
      </w:pPr>
      <w:r>
        <w:rPr>
          <w:rFonts w:hint="eastAsia"/>
        </w:rPr>
        <w:t xml:space="preserve">URL </w:t>
      </w:r>
      <w:r>
        <w:rPr>
          <w:rFonts w:hint="eastAsia"/>
        </w:rPr>
        <w:tab/>
      </w:r>
      <w:r>
        <w:rPr>
          <w:rFonts w:hint="eastAsia"/>
          <w:b/>
          <w:bCs/>
        </w:rPr>
        <w:t>/api/</w:t>
      </w:r>
      <w:r>
        <w:rPr>
          <w:rFonts w:hint="eastAsia"/>
          <w:b/>
          <w:bCs/>
          <w:lang w:val="en-US" w:eastAsia="zh-CN"/>
        </w:rPr>
        <w:t>disease</w:t>
      </w:r>
    </w:p>
    <w:p>
      <w:pPr>
        <w:pStyle w:val="3"/>
        <w:ind w:left="420" w:firstLine="420"/>
      </w:pPr>
      <w:r>
        <w:rPr>
          <w:rFonts w:hint="eastAsia"/>
        </w:rPr>
        <w:t>上行参数：</w:t>
      </w:r>
    </w:p>
    <w:p>
      <w:pPr>
        <w:pStyle w:val="3"/>
        <w:ind w:firstLine="1454" w:firstLineChars="0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ind w:firstLine="1454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ind w:left="420" w:firstLine="420"/>
      </w:pPr>
      <w:r>
        <w:rPr>
          <w:rFonts w:hint="eastAsia"/>
        </w:rPr>
        <w:t>返回参数：</w:t>
      </w:r>
    </w:p>
    <w:p>
      <w:pPr>
        <w:pStyle w:val="3"/>
        <w:ind w:left="420" w:firstLine="897" w:firstLineChars="374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ind w:left="420" w:firstLine="897" w:firstLineChars="374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"code":0,</w:t>
      </w:r>
    </w:p>
    <w:p>
      <w:pPr>
        <w:pStyle w:val="3"/>
        <w:ind w:left="420" w:firstLine="897" w:firstLineChars="374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"tag":1,</w:t>
      </w:r>
    </w:p>
    <w:p>
      <w:pPr>
        <w:pStyle w:val="3"/>
        <w:ind w:left="420" w:firstLine="897" w:firstLineChars="374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"data":</w:t>
      </w:r>
    </w:p>
    <w:p>
      <w:pPr>
        <w:pStyle w:val="3"/>
        <w:ind w:left="420" w:firstLine="897" w:firstLineChars="374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ind w:left="420" w:firstLine="897" w:firstLineChars="374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"title":XX,</w:t>
      </w:r>
    </w:p>
    <w:p>
      <w:pPr>
        <w:pStyle w:val="3"/>
        <w:ind w:left="420" w:firstLine="897" w:firstLineChars="374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"content":XX</w:t>
      </w:r>
    </w:p>
    <w:p>
      <w:pPr>
        <w:pStyle w:val="3"/>
        <w:ind w:left="420" w:firstLine="897" w:firstLineChars="374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"desc":XX</w:t>
      </w:r>
    </w:p>
    <w:p>
      <w:pPr>
        <w:pStyle w:val="3"/>
        <w:ind w:left="420" w:firstLine="897" w:firstLineChars="374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ind w:left="420" w:firstLine="897" w:firstLineChars="374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ind w:left="420" w:firstLine="420"/>
      </w:pPr>
      <w:r>
        <w:rPr>
          <w:rFonts w:hint="eastAsia"/>
        </w:rPr>
        <w:t>上行参数格式说明：</w:t>
      </w:r>
    </w:p>
    <w:tbl>
      <w:tblPr>
        <w:tblStyle w:val="33"/>
        <w:tblW w:w="8333" w:type="dxa"/>
        <w:tblInd w:w="9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380"/>
        <w:gridCol w:w="4080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E6E6E6"/>
          </w:tcPr>
          <w:p>
            <w:pPr>
              <w:pStyle w:val="3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80" w:type="dxa"/>
            <w:shd w:val="clear" w:color="auto" w:fill="E6E6E6"/>
          </w:tcPr>
          <w:p>
            <w:pPr>
              <w:pStyle w:val="3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080" w:type="dxa"/>
            <w:shd w:val="clear" w:color="auto" w:fill="E6E6E6"/>
          </w:tcPr>
          <w:p>
            <w:pPr>
              <w:pStyle w:val="3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08" w:type="dxa"/>
            <w:shd w:val="clear" w:color="auto" w:fill="E6E6E6"/>
          </w:tcPr>
          <w:p>
            <w:pPr>
              <w:pStyle w:val="3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3"/>
              <w:ind w:firstLine="42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80" w:type="dxa"/>
          </w:tcPr>
          <w:p>
            <w:pPr>
              <w:pStyle w:val="3"/>
              <w:ind w:firstLine="420"/>
              <w:jc w:val="left"/>
            </w:pPr>
          </w:p>
        </w:tc>
        <w:tc>
          <w:tcPr>
            <w:tcW w:w="4080" w:type="dxa"/>
          </w:tcPr>
          <w:p>
            <w:pPr>
              <w:pStyle w:val="3"/>
              <w:ind w:firstLine="420"/>
              <w:jc w:val="left"/>
            </w:pPr>
          </w:p>
        </w:tc>
        <w:tc>
          <w:tcPr>
            <w:tcW w:w="1208" w:type="dxa"/>
          </w:tcPr>
          <w:p>
            <w:pPr>
              <w:pStyle w:val="3"/>
              <w:ind w:firstLine="420"/>
              <w:jc w:val="left"/>
            </w:pPr>
          </w:p>
        </w:tc>
      </w:tr>
    </w:tbl>
    <w:p>
      <w:pPr>
        <w:pStyle w:val="3"/>
        <w:ind w:left="420" w:firstLine="420"/>
      </w:pPr>
    </w:p>
    <w:p>
      <w:pPr>
        <w:pStyle w:val="3"/>
        <w:ind w:left="420" w:firstLine="420"/>
      </w:pPr>
      <w:r>
        <w:rPr>
          <w:rFonts w:hint="eastAsia"/>
        </w:rPr>
        <w:t>返回参数格式说明：</w:t>
      </w:r>
    </w:p>
    <w:tbl>
      <w:tblPr>
        <w:tblStyle w:val="33"/>
        <w:tblW w:w="8333" w:type="dxa"/>
        <w:tblInd w:w="9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380"/>
        <w:gridCol w:w="4080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E6E6E6"/>
          </w:tcPr>
          <w:p>
            <w:pPr>
              <w:pStyle w:val="3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80" w:type="dxa"/>
            <w:shd w:val="clear" w:color="auto" w:fill="E6E6E6"/>
          </w:tcPr>
          <w:p>
            <w:pPr>
              <w:pStyle w:val="3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080" w:type="dxa"/>
            <w:shd w:val="clear" w:color="auto" w:fill="E6E6E6"/>
          </w:tcPr>
          <w:p>
            <w:pPr>
              <w:pStyle w:val="3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08" w:type="dxa"/>
            <w:shd w:val="clear" w:color="auto" w:fill="E6E6E6"/>
          </w:tcPr>
          <w:p>
            <w:pPr>
              <w:pStyle w:val="3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3"/>
              <w:ind w:firstLine="48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80" w:type="dxa"/>
          </w:tcPr>
          <w:p>
            <w:pPr>
              <w:pStyle w:val="3"/>
              <w:ind w:firstLine="420"/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4080" w:type="dxa"/>
          </w:tcPr>
          <w:p>
            <w:pPr>
              <w:pStyle w:val="3"/>
              <w:ind w:firstLine="420"/>
              <w:jc w:val="left"/>
            </w:pPr>
            <w:r>
              <w:rPr>
                <w:rFonts w:hint="eastAsia"/>
              </w:rPr>
              <w:t>0：表示成功</w:t>
            </w:r>
          </w:p>
          <w:p>
            <w:pPr>
              <w:pStyle w:val="3"/>
              <w:ind w:firstLine="420"/>
              <w:jc w:val="left"/>
            </w:pPr>
            <w:r>
              <w:t xml:space="preserve">&lt;0 </w:t>
            </w:r>
            <w:r>
              <w:rPr>
                <w:rFonts w:hint="eastAsia"/>
              </w:rPr>
              <w:t>表示失败</w:t>
            </w:r>
          </w:p>
        </w:tc>
        <w:tc>
          <w:tcPr>
            <w:tcW w:w="1208" w:type="dxa"/>
          </w:tcPr>
          <w:p>
            <w:pPr>
              <w:pStyle w:val="3"/>
              <w:ind w:firstLine="420"/>
              <w:jc w:val="left"/>
            </w:pPr>
            <w:bookmarkStart w:id="22" w:name="OLE_LINK1"/>
            <w:r>
              <w:rPr>
                <w:rFonts w:hint="eastAsia"/>
              </w:rPr>
              <w:t>必须</w:t>
            </w:r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3"/>
              <w:ind w:firstLine="480"/>
              <w:jc w:val="left"/>
              <w:rPr>
                <w:rFonts w:hint="eastAsia" w:eastAsia="微软雅黑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</w:t>
            </w:r>
          </w:p>
        </w:tc>
        <w:tc>
          <w:tcPr>
            <w:tcW w:w="1380" w:type="dxa"/>
          </w:tcPr>
          <w:p>
            <w:pPr>
              <w:pStyle w:val="3"/>
              <w:ind w:firstLine="42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4080" w:type="dxa"/>
          </w:tcPr>
          <w:p>
            <w:pPr>
              <w:pStyle w:val="3"/>
              <w:ind w:firstLine="420"/>
              <w:jc w:val="left"/>
            </w:pPr>
            <w:r>
              <w:rPr>
                <w:rFonts w:hint="eastAsia"/>
              </w:rPr>
              <w:t>请求行为码</w:t>
            </w:r>
          </w:p>
        </w:tc>
        <w:tc>
          <w:tcPr>
            <w:tcW w:w="1208" w:type="dxa"/>
          </w:tcPr>
          <w:p>
            <w:pPr>
              <w:pStyle w:val="3"/>
              <w:ind w:firstLine="420"/>
              <w:jc w:val="left"/>
            </w:pPr>
            <w:bookmarkStart w:id="23" w:name="OLE_LINK2"/>
            <w:r>
              <w:rPr>
                <w:rFonts w:hint="eastAsia"/>
              </w:rPr>
              <w:t>必须</w:t>
            </w:r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pStyle w:val="3"/>
              <w:ind w:firstLine="480"/>
              <w:jc w:val="left"/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380" w:type="dxa"/>
          </w:tcPr>
          <w:p>
            <w:pPr>
              <w:pStyle w:val="3"/>
              <w:ind w:firstLine="42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4080" w:type="dxa"/>
          </w:tcPr>
          <w:p>
            <w:pPr>
              <w:pStyle w:val="3"/>
              <w:ind w:firstLine="42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内容段</w:t>
            </w:r>
          </w:p>
        </w:tc>
        <w:tc>
          <w:tcPr>
            <w:tcW w:w="1208" w:type="dxa"/>
          </w:tcPr>
          <w:p>
            <w:pPr>
              <w:pStyle w:val="3"/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</w:tr>
    </w:tbl>
    <w:p>
      <w:pPr>
        <w:ind w:firstLine="420"/>
      </w:pPr>
    </w:p>
    <w:p>
      <w:pPr>
        <w:pStyle w:val="4"/>
        <w:numPr>
          <w:ilvl w:val="1"/>
          <w:numId w:val="3"/>
        </w:numPr>
      </w:pPr>
      <w:bookmarkStart w:id="24" w:name="_Toc22074"/>
      <w:r>
        <w:rPr>
          <w:rFonts w:hint="eastAsia"/>
        </w:rPr>
        <w:t>错误码对照表：</w:t>
      </w:r>
      <w:bookmarkEnd w:id="24"/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0代表正常</w:t>
      </w:r>
    </w:p>
    <w:bookmarkEnd w:id="0"/>
    <w:bookmarkEnd w:id="1"/>
    <w:bookmarkEnd w:id="2"/>
    <w:bookmarkEnd w:id="3"/>
    <w:bookmarkEnd w:id="4"/>
    <w:bookmarkEnd w:id="5"/>
    <w:bookmarkEnd w:id="10"/>
    <w:bookmarkEnd w:id="11"/>
    <w:p>
      <w:pPr>
        <w:numPr>
          <w:ilvl w:val="0"/>
          <w:numId w:val="4"/>
        </w:numPr>
        <w:ind w:left="840" w:leftChars="0" w:hanging="420" w:firstLineChars="0"/>
      </w:pPr>
    </w:p>
    <w:sectPr>
      <w:footerReference r:id="rId10" w:type="default"/>
      <w:headerReference r:id="rId9" w:type="even"/>
      <w:pgSz w:w="11906" w:h="16838"/>
      <w:pgMar w:top="1418" w:right="1418" w:bottom="1418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entury">
    <w:panose1 w:val="02040604050505020304"/>
    <w:charset w:val="00"/>
    <w:family w:val="swiss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decorative"/>
    <w:pitch w:val="default"/>
    <w:sig w:usb0="00000000" w:usb1="00000000" w:usb2="00000010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top w:val="single" w:color="auto" w:sz="4" w:space="0"/>
      </w:pBdr>
      <w:spacing w:after="120"/>
    </w:pPr>
    <w:r>
      <w:rPr>
        <w:rFonts w:hint="eastAsia"/>
        <w:lang w:val="en-US" w:eastAsia="zh-CN"/>
      </w:rPr>
      <w:t>南派工作室</w:t>
    </w:r>
    <w:r>
      <w:rPr>
        <w:rFonts w:hint="eastAsia"/>
      </w:rPr>
      <w:t xml:space="preserve">                                         </w:t>
    </w: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left" w:pos="7405"/>
        <w:tab w:val="clear" w:pos="4153"/>
        <w:tab w:val="clear" w:pos="8306"/>
      </w:tabs>
      <w:ind w:right="198"/>
      <w:jc w:val="both"/>
    </w:pPr>
    <w:r>
      <w:rPr>
        <w:sz w:val="2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-83820</wp:posOffset>
              </wp:positionV>
              <wp:extent cx="6057900" cy="2540"/>
              <wp:effectExtent l="9525" t="11430" r="9525" b="5080"/>
              <wp:wrapNone/>
              <wp:docPr id="2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25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4" o:spid="_x0000_s1026" o:spt="20" style="position:absolute;left:0pt;margin-left:0pt;margin-top:-6.6pt;height:0.2pt;width:477pt;z-index:251658240;mso-width-relative:page;mso-height-relative:page;" filled="f" stroked="t" coordsize="21600,21600" o:gfxdata="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khX&#10;E9YAAAAIAQAADwAAAAAAAAABACAAAAAiAAAAZHJzL2Rvd25yZXYueG1sUEsBAhQAFAAAAAgAh07i&#10;QHTrvDOyAQAAVAMAAA4AAAAAAAAAAQAgAAAAJQEAAGRycy9lMm9Eb2MueG1sUEsFBgAAAAAGAAYA&#10;WQEAAEk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sz w:val="20"/>
        <w:lang w:val="en-US" w:eastAsia="zh-CN"/>
      </w:rPr>
      <w:t>南派工作室</w:t>
    </w:r>
    <w:r>
      <w:tab/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72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left" w:pos="6390"/>
        <w:tab w:val="clear" w:pos="4153"/>
        <w:tab w:val="clear" w:pos="8306"/>
      </w:tabs>
      <w:jc w:val="both"/>
    </w:pPr>
    <w:r>
      <w:rPr>
        <w:rFonts w:hint="eastAsia"/>
        <w:lang w:val="en-US" w:eastAsia="zh-CN"/>
      </w:rPr>
      <w:t>CMSS</w:t>
    </w:r>
    <w:r>
      <w:rPr>
        <w:rFonts w:hint="eastAsia"/>
      </w:rPr>
      <w:t xml:space="preserve">接口定义              </w:t>
    </w:r>
    <w:r>
      <w:rPr>
        <w:kern w:val="0"/>
        <w:szCs w:val="21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Style w:val="29"/>
        <w:sz w:val="18"/>
        <w:szCs w:val="18"/>
      </w:rPr>
      <w:fldChar w:fldCharType="begin"/>
    </w:r>
    <w:r>
      <w:rPr>
        <w:rStyle w:val="29"/>
        <w:sz w:val="18"/>
        <w:szCs w:val="18"/>
      </w:rPr>
      <w:instrText xml:space="preserve"> PAGE </w:instrText>
    </w:r>
    <w:r>
      <w:rPr>
        <w:rStyle w:val="29"/>
        <w:sz w:val="18"/>
        <w:szCs w:val="18"/>
      </w:rPr>
      <w:fldChar w:fldCharType="separate"/>
    </w:r>
    <w:r>
      <w:rPr>
        <w:rStyle w:val="29"/>
        <w:sz w:val="18"/>
        <w:szCs w:val="18"/>
      </w:rPr>
      <w:t>6</w:t>
    </w:r>
    <w:r>
      <w:rPr>
        <w:rStyle w:val="29"/>
        <w:sz w:val="18"/>
        <w:szCs w:val="18"/>
      </w:rPr>
      <w:fldChar w:fldCharType="end"/>
    </w:r>
    <w:r>
      <w:rPr>
        <w:rStyle w:val="29"/>
        <w:sz w:val="18"/>
        <w:szCs w:val="18"/>
      </w:rPr>
      <w:fldChar w:fldCharType="begin"/>
    </w:r>
    <w:r>
      <w:rPr>
        <w:rStyle w:val="29"/>
        <w:sz w:val="18"/>
        <w:szCs w:val="18"/>
      </w:rPr>
      <w:instrText xml:space="preserve"> NUMPAGES </w:instrText>
    </w:r>
    <w:r>
      <w:rPr>
        <w:rStyle w:val="29"/>
        <w:sz w:val="18"/>
        <w:szCs w:val="18"/>
      </w:rPr>
      <w:fldChar w:fldCharType="separate"/>
    </w:r>
    <w:r>
      <w:rPr>
        <w:rStyle w:val="29"/>
        <w:sz w:val="18"/>
        <w:szCs w:val="18"/>
      </w:rPr>
      <w:t>8</w:t>
    </w:r>
    <w:r>
      <w:rPr>
        <w:rStyle w:val="29"/>
        <w:sz w:val="18"/>
        <w:szCs w:val="18"/>
      </w:rPr>
      <w:fldChar w:fldCharType="end"/>
    </w:r>
  </w:p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after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1E4D"/>
    <w:multiLevelType w:val="singleLevel"/>
    <w:tmpl w:val="57E51E4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E52DD2"/>
    <w:multiLevelType w:val="singleLevel"/>
    <w:tmpl w:val="57E52DD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A3F7E7A"/>
    <w:multiLevelType w:val="multilevel"/>
    <w:tmpl w:val="5A3F7E7A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35"/>
      <w:lvlText w:val="%7） "/>
      <w:lvlJc w:val="left"/>
      <w:pPr>
        <w:tabs>
          <w:tab w:val="left" w:pos="408"/>
        </w:tabs>
        <w:ind w:left="408" w:firstLine="0"/>
      </w:pPr>
      <w:rPr>
        <w:rFonts w:hint="eastAsia"/>
      </w:rPr>
    </w:lvl>
    <w:lvl w:ilvl="7" w:tentative="0">
      <w:start w:val="1"/>
      <w:numFmt w:val="bullet"/>
      <w:lvlText w:val=""/>
      <w:lvlJc w:val="left"/>
      <w:pPr>
        <w:tabs>
          <w:tab w:val="left" w:pos="816"/>
        </w:tabs>
        <w:ind w:left="816" w:firstLine="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1225"/>
        </w:tabs>
        <w:ind w:left="1225" w:firstLine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2"/>
    <w:lvlOverride w:ilvl="1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6C"/>
    <w:rsid w:val="00000604"/>
    <w:rsid w:val="00004FB6"/>
    <w:rsid w:val="0000726C"/>
    <w:rsid w:val="000108A9"/>
    <w:rsid w:val="00011CE2"/>
    <w:rsid w:val="00012DB3"/>
    <w:rsid w:val="00014706"/>
    <w:rsid w:val="00014C24"/>
    <w:rsid w:val="00016914"/>
    <w:rsid w:val="0002099F"/>
    <w:rsid w:val="000218F2"/>
    <w:rsid w:val="000251A9"/>
    <w:rsid w:val="0003208C"/>
    <w:rsid w:val="00032291"/>
    <w:rsid w:val="00032A26"/>
    <w:rsid w:val="00032E15"/>
    <w:rsid w:val="00033BDA"/>
    <w:rsid w:val="00035B41"/>
    <w:rsid w:val="00040852"/>
    <w:rsid w:val="000468CF"/>
    <w:rsid w:val="000472B1"/>
    <w:rsid w:val="00052392"/>
    <w:rsid w:val="00053FE0"/>
    <w:rsid w:val="00061E7D"/>
    <w:rsid w:val="0006610C"/>
    <w:rsid w:val="00070AF3"/>
    <w:rsid w:val="00081920"/>
    <w:rsid w:val="000865B3"/>
    <w:rsid w:val="00091EED"/>
    <w:rsid w:val="00095408"/>
    <w:rsid w:val="00097A1D"/>
    <w:rsid w:val="000A0635"/>
    <w:rsid w:val="000A46F4"/>
    <w:rsid w:val="000B0A34"/>
    <w:rsid w:val="000B48A9"/>
    <w:rsid w:val="000C5DF0"/>
    <w:rsid w:val="000C748C"/>
    <w:rsid w:val="000D5B66"/>
    <w:rsid w:val="000D6B7F"/>
    <w:rsid w:val="000D7D29"/>
    <w:rsid w:val="000E168B"/>
    <w:rsid w:val="000E40A6"/>
    <w:rsid w:val="000E591E"/>
    <w:rsid w:val="000E63D8"/>
    <w:rsid w:val="000E7524"/>
    <w:rsid w:val="000F3969"/>
    <w:rsid w:val="000F3F94"/>
    <w:rsid w:val="000F45E5"/>
    <w:rsid w:val="000F57DD"/>
    <w:rsid w:val="000F5AE3"/>
    <w:rsid w:val="0010118E"/>
    <w:rsid w:val="00103AD5"/>
    <w:rsid w:val="0010503C"/>
    <w:rsid w:val="001075BA"/>
    <w:rsid w:val="001075E5"/>
    <w:rsid w:val="001125CF"/>
    <w:rsid w:val="001129E0"/>
    <w:rsid w:val="00116932"/>
    <w:rsid w:val="001203E8"/>
    <w:rsid w:val="00121E18"/>
    <w:rsid w:val="0012401D"/>
    <w:rsid w:val="0012417A"/>
    <w:rsid w:val="001247BD"/>
    <w:rsid w:val="00125AA3"/>
    <w:rsid w:val="001262DC"/>
    <w:rsid w:val="001273F5"/>
    <w:rsid w:val="00127B47"/>
    <w:rsid w:val="0013578E"/>
    <w:rsid w:val="0013762C"/>
    <w:rsid w:val="00147AE7"/>
    <w:rsid w:val="0015009C"/>
    <w:rsid w:val="00150D4D"/>
    <w:rsid w:val="00153830"/>
    <w:rsid w:val="00154419"/>
    <w:rsid w:val="00154DD6"/>
    <w:rsid w:val="00156EFB"/>
    <w:rsid w:val="001758C7"/>
    <w:rsid w:val="001811C3"/>
    <w:rsid w:val="0018120E"/>
    <w:rsid w:val="001827FD"/>
    <w:rsid w:val="001A0E46"/>
    <w:rsid w:val="001A2ACE"/>
    <w:rsid w:val="001A36AE"/>
    <w:rsid w:val="001A382C"/>
    <w:rsid w:val="001A552A"/>
    <w:rsid w:val="001A5B32"/>
    <w:rsid w:val="001B1F3F"/>
    <w:rsid w:val="001B1F86"/>
    <w:rsid w:val="001C08A8"/>
    <w:rsid w:val="001C0C3C"/>
    <w:rsid w:val="001C2E5F"/>
    <w:rsid w:val="001C427F"/>
    <w:rsid w:val="001C4958"/>
    <w:rsid w:val="001C558B"/>
    <w:rsid w:val="001C7B21"/>
    <w:rsid w:val="001D44DC"/>
    <w:rsid w:val="001D665F"/>
    <w:rsid w:val="001D7F10"/>
    <w:rsid w:val="001E11E2"/>
    <w:rsid w:val="001E3308"/>
    <w:rsid w:val="001E341F"/>
    <w:rsid w:val="001E413F"/>
    <w:rsid w:val="001E5E9D"/>
    <w:rsid w:val="001F2F49"/>
    <w:rsid w:val="001F756C"/>
    <w:rsid w:val="001F77C7"/>
    <w:rsid w:val="00200B3D"/>
    <w:rsid w:val="0020729B"/>
    <w:rsid w:val="002077C6"/>
    <w:rsid w:val="0021267A"/>
    <w:rsid w:val="002131F2"/>
    <w:rsid w:val="002175E7"/>
    <w:rsid w:val="00223621"/>
    <w:rsid w:val="0022623A"/>
    <w:rsid w:val="002270AE"/>
    <w:rsid w:val="0023143C"/>
    <w:rsid w:val="00237961"/>
    <w:rsid w:val="00244C56"/>
    <w:rsid w:val="00246240"/>
    <w:rsid w:val="00250BDF"/>
    <w:rsid w:val="002522DB"/>
    <w:rsid w:val="00255035"/>
    <w:rsid w:val="00257CF1"/>
    <w:rsid w:val="00264060"/>
    <w:rsid w:val="00264D6E"/>
    <w:rsid w:val="002724A9"/>
    <w:rsid w:val="00276453"/>
    <w:rsid w:val="002773DC"/>
    <w:rsid w:val="00281C6E"/>
    <w:rsid w:val="002A31BA"/>
    <w:rsid w:val="002B1366"/>
    <w:rsid w:val="002B2301"/>
    <w:rsid w:val="002B4CA9"/>
    <w:rsid w:val="002B5018"/>
    <w:rsid w:val="002C2635"/>
    <w:rsid w:val="002C2D00"/>
    <w:rsid w:val="002C4B22"/>
    <w:rsid w:val="002C4DFF"/>
    <w:rsid w:val="002D02F0"/>
    <w:rsid w:val="002D484C"/>
    <w:rsid w:val="002D5D00"/>
    <w:rsid w:val="002E0807"/>
    <w:rsid w:val="002E1092"/>
    <w:rsid w:val="002E1670"/>
    <w:rsid w:val="002E248B"/>
    <w:rsid w:val="002E68F3"/>
    <w:rsid w:val="002E711B"/>
    <w:rsid w:val="002E7B84"/>
    <w:rsid w:val="002F2E61"/>
    <w:rsid w:val="002F4726"/>
    <w:rsid w:val="00304396"/>
    <w:rsid w:val="00320251"/>
    <w:rsid w:val="00320745"/>
    <w:rsid w:val="00323C22"/>
    <w:rsid w:val="00324305"/>
    <w:rsid w:val="003254E9"/>
    <w:rsid w:val="00326BFE"/>
    <w:rsid w:val="00332F69"/>
    <w:rsid w:val="003343D2"/>
    <w:rsid w:val="003374DD"/>
    <w:rsid w:val="0034189B"/>
    <w:rsid w:val="003448FE"/>
    <w:rsid w:val="00345F77"/>
    <w:rsid w:val="00346271"/>
    <w:rsid w:val="00357A80"/>
    <w:rsid w:val="00367862"/>
    <w:rsid w:val="00374D0C"/>
    <w:rsid w:val="00383C3E"/>
    <w:rsid w:val="00385A42"/>
    <w:rsid w:val="00385E18"/>
    <w:rsid w:val="0038663B"/>
    <w:rsid w:val="00390433"/>
    <w:rsid w:val="00390597"/>
    <w:rsid w:val="003925C4"/>
    <w:rsid w:val="00395936"/>
    <w:rsid w:val="003978A0"/>
    <w:rsid w:val="003A1361"/>
    <w:rsid w:val="003A2DDE"/>
    <w:rsid w:val="003C1C36"/>
    <w:rsid w:val="003C4E7C"/>
    <w:rsid w:val="003C6910"/>
    <w:rsid w:val="003D1237"/>
    <w:rsid w:val="003D1951"/>
    <w:rsid w:val="003D362E"/>
    <w:rsid w:val="003D62BA"/>
    <w:rsid w:val="003E2359"/>
    <w:rsid w:val="003E54CA"/>
    <w:rsid w:val="003F7D84"/>
    <w:rsid w:val="00401EF3"/>
    <w:rsid w:val="00404ED3"/>
    <w:rsid w:val="00420EF3"/>
    <w:rsid w:val="0042650F"/>
    <w:rsid w:val="004275DB"/>
    <w:rsid w:val="00430FB6"/>
    <w:rsid w:val="0043244B"/>
    <w:rsid w:val="00443586"/>
    <w:rsid w:val="00443F09"/>
    <w:rsid w:val="00446F2E"/>
    <w:rsid w:val="00450CE9"/>
    <w:rsid w:val="00453E6A"/>
    <w:rsid w:val="00455F0E"/>
    <w:rsid w:val="00462D65"/>
    <w:rsid w:val="00470E72"/>
    <w:rsid w:val="00472F8E"/>
    <w:rsid w:val="00474799"/>
    <w:rsid w:val="00481FF4"/>
    <w:rsid w:val="004843E3"/>
    <w:rsid w:val="004868C0"/>
    <w:rsid w:val="0049006B"/>
    <w:rsid w:val="00493B65"/>
    <w:rsid w:val="004A1D49"/>
    <w:rsid w:val="004A49F8"/>
    <w:rsid w:val="004A55C3"/>
    <w:rsid w:val="004B2357"/>
    <w:rsid w:val="004B4884"/>
    <w:rsid w:val="004C0C55"/>
    <w:rsid w:val="004C7636"/>
    <w:rsid w:val="004D7938"/>
    <w:rsid w:val="004E4033"/>
    <w:rsid w:val="004E405A"/>
    <w:rsid w:val="004E69C1"/>
    <w:rsid w:val="004F69BB"/>
    <w:rsid w:val="005021DA"/>
    <w:rsid w:val="00504B57"/>
    <w:rsid w:val="00513D8A"/>
    <w:rsid w:val="0052161F"/>
    <w:rsid w:val="00537163"/>
    <w:rsid w:val="00537B56"/>
    <w:rsid w:val="005513FB"/>
    <w:rsid w:val="00554256"/>
    <w:rsid w:val="00555104"/>
    <w:rsid w:val="0055598E"/>
    <w:rsid w:val="00555BA1"/>
    <w:rsid w:val="0055605A"/>
    <w:rsid w:val="0056345C"/>
    <w:rsid w:val="005669F9"/>
    <w:rsid w:val="00581848"/>
    <w:rsid w:val="005964B1"/>
    <w:rsid w:val="005A0104"/>
    <w:rsid w:val="005A30A5"/>
    <w:rsid w:val="005A5C29"/>
    <w:rsid w:val="005B0356"/>
    <w:rsid w:val="005B0721"/>
    <w:rsid w:val="005B2636"/>
    <w:rsid w:val="005C1C54"/>
    <w:rsid w:val="005C5324"/>
    <w:rsid w:val="005C6552"/>
    <w:rsid w:val="005D0AD6"/>
    <w:rsid w:val="005D1652"/>
    <w:rsid w:val="005D1CA1"/>
    <w:rsid w:val="005D6FFF"/>
    <w:rsid w:val="005E73CB"/>
    <w:rsid w:val="005F6BC9"/>
    <w:rsid w:val="005F7BD3"/>
    <w:rsid w:val="00604BB5"/>
    <w:rsid w:val="00623708"/>
    <w:rsid w:val="00623993"/>
    <w:rsid w:val="00634D91"/>
    <w:rsid w:val="0064242D"/>
    <w:rsid w:val="00650CBA"/>
    <w:rsid w:val="0066011D"/>
    <w:rsid w:val="00660B0F"/>
    <w:rsid w:val="00661FD3"/>
    <w:rsid w:val="00663560"/>
    <w:rsid w:val="006642A6"/>
    <w:rsid w:val="00666E3C"/>
    <w:rsid w:val="006726CF"/>
    <w:rsid w:val="00672C92"/>
    <w:rsid w:val="006746A4"/>
    <w:rsid w:val="0067636B"/>
    <w:rsid w:val="00676EA2"/>
    <w:rsid w:val="0068332A"/>
    <w:rsid w:val="006909B0"/>
    <w:rsid w:val="006A10E6"/>
    <w:rsid w:val="006A2447"/>
    <w:rsid w:val="006A3699"/>
    <w:rsid w:val="006A3DA3"/>
    <w:rsid w:val="006A3FCF"/>
    <w:rsid w:val="006A4965"/>
    <w:rsid w:val="006B28DD"/>
    <w:rsid w:val="006B68FD"/>
    <w:rsid w:val="006D0746"/>
    <w:rsid w:val="006D41D9"/>
    <w:rsid w:val="006D7311"/>
    <w:rsid w:val="006F058E"/>
    <w:rsid w:val="006F189B"/>
    <w:rsid w:val="006F4747"/>
    <w:rsid w:val="006F7DA3"/>
    <w:rsid w:val="00700472"/>
    <w:rsid w:val="00701DBB"/>
    <w:rsid w:val="0070285B"/>
    <w:rsid w:val="0070501E"/>
    <w:rsid w:val="007114DB"/>
    <w:rsid w:val="00725FF5"/>
    <w:rsid w:val="00732172"/>
    <w:rsid w:val="007327B6"/>
    <w:rsid w:val="00732C4E"/>
    <w:rsid w:val="00735661"/>
    <w:rsid w:val="007360AD"/>
    <w:rsid w:val="00736243"/>
    <w:rsid w:val="0074105A"/>
    <w:rsid w:val="007461A3"/>
    <w:rsid w:val="007470CC"/>
    <w:rsid w:val="00747396"/>
    <w:rsid w:val="007625BE"/>
    <w:rsid w:val="00763317"/>
    <w:rsid w:val="0076350A"/>
    <w:rsid w:val="0076521C"/>
    <w:rsid w:val="007772F7"/>
    <w:rsid w:val="0078084F"/>
    <w:rsid w:val="007826A4"/>
    <w:rsid w:val="00785918"/>
    <w:rsid w:val="00786A3C"/>
    <w:rsid w:val="00787989"/>
    <w:rsid w:val="00790F68"/>
    <w:rsid w:val="0079118C"/>
    <w:rsid w:val="00793D34"/>
    <w:rsid w:val="0079481C"/>
    <w:rsid w:val="00794A17"/>
    <w:rsid w:val="00794C1A"/>
    <w:rsid w:val="00797EE4"/>
    <w:rsid w:val="007A3B97"/>
    <w:rsid w:val="007A638C"/>
    <w:rsid w:val="007B43F9"/>
    <w:rsid w:val="007C374D"/>
    <w:rsid w:val="007C40AC"/>
    <w:rsid w:val="007C7835"/>
    <w:rsid w:val="007D04C0"/>
    <w:rsid w:val="007D38F0"/>
    <w:rsid w:val="007E05E3"/>
    <w:rsid w:val="007E0E1F"/>
    <w:rsid w:val="007E0F6F"/>
    <w:rsid w:val="007F0025"/>
    <w:rsid w:val="007F1C84"/>
    <w:rsid w:val="007F3B2A"/>
    <w:rsid w:val="007F545E"/>
    <w:rsid w:val="007F74B0"/>
    <w:rsid w:val="00803AE5"/>
    <w:rsid w:val="00804085"/>
    <w:rsid w:val="0080622E"/>
    <w:rsid w:val="00806672"/>
    <w:rsid w:val="00812C4F"/>
    <w:rsid w:val="00815182"/>
    <w:rsid w:val="008163E2"/>
    <w:rsid w:val="00821648"/>
    <w:rsid w:val="008266DE"/>
    <w:rsid w:val="0082779E"/>
    <w:rsid w:val="00840E64"/>
    <w:rsid w:val="00841405"/>
    <w:rsid w:val="00842EEB"/>
    <w:rsid w:val="00854A71"/>
    <w:rsid w:val="00864BEB"/>
    <w:rsid w:val="0086723E"/>
    <w:rsid w:val="00867410"/>
    <w:rsid w:val="008720C6"/>
    <w:rsid w:val="008841F4"/>
    <w:rsid w:val="00895DC3"/>
    <w:rsid w:val="00896F47"/>
    <w:rsid w:val="00897547"/>
    <w:rsid w:val="008A37CE"/>
    <w:rsid w:val="008A4AF3"/>
    <w:rsid w:val="008A4ED7"/>
    <w:rsid w:val="008A57B0"/>
    <w:rsid w:val="008A6220"/>
    <w:rsid w:val="008A769B"/>
    <w:rsid w:val="008A7886"/>
    <w:rsid w:val="008B10AC"/>
    <w:rsid w:val="008B1885"/>
    <w:rsid w:val="008B6F56"/>
    <w:rsid w:val="008C08BC"/>
    <w:rsid w:val="008C2EA3"/>
    <w:rsid w:val="008C4099"/>
    <w:rsid w:val="008C55C8"/>
    <w:rsid w:val="008D0C04"/>
    <w:rsid w:val="008D33CA"/>
    <w:rsid w:val="008D39EC"/>
    <w:rsid w:val="008D47E1"/>
    <w:rsid w:val="008E0127"/>
    <w:rsid w:val="008E7F9D"/>
    <w:rsid w:val="008F08DD"/>
    <w:rsid w:val="00903A66"/>
    <w:rsid w:val="0090509E"/>
    <w:rsid w:val="009126B4"/>
    <w:rsid w:val="00912A94"/>
    <w:rsid w:val="00912FA0"/>
    <w:rsid w:val="00914288"/>
    <w:rsid w:val="00921EF2"/>
    <w:rsid w:val="00923A3D"/>
    <w:rsid w:val="00923FF9"/>
    <w:rsid w:val="00926BFB"/>
    <w:rsid w:val="00931515"/>
    <w:rsid w:val="00941875"/>
    <w:rsid w:val="00944403"/>
    <w:rsid w:val="00946E92"/>
    <w:rsid w:val="00951057"/>
    <w:rsid w:val="00952E84"/>
    <w:rsid w:val="0095630F"/>
    <w:rsid w:val="00971652"/>
    <w:rsid w:val="009920EB"/>
    <w:rsid w:val="009926C4"/>
    <w:rsid w:val="009960F2"/>
    <w:rsid w:val="0099670C"/>
    <w:rsid w:val="00996A2D"/>
    <w:rsid w:val="009A0ECA"/>
    <w:rsid w:val="009A150A"/>
    <w:rsid w:val="009A602B"/>
    <w:rsid w:val="009B1528"/>
    <w:rsid w:val="009B2D5B"/>
    <w:rsid w:val="009B5434"/>
    <w:rsid w:val="009C357C"/>
    <w:rsid w:val="009D23E4"/>
    <w:rsid w:val="009D3AB8"/>
    <w:rsid w:val="009E1094"/>
    <w:rsid w:val="009E47DF"/>
    <w:rsid w:val="009E5F68"/>
    <w:rsid w:val="009F04BD"/>
    <w:rsid w:val="009F17CA"/>
    <w:rsid w:val="009F3C2F"/>
    <w:rsid w:val="00A04DBF"/>
    <w:rsid w:val="00A1354F"/>
    <w:rsid w:val="00A14014"/>
    <w:rsid w:val="00A174A2"/>
    <w:rsid w:val="00A2026E"/>
    <w:rsid w:val="00A3303B"/>
    <w:rsid w:val="00A3385F"/>
    <w:rsid w:val="00A40310"/>
    <w:rsid w:val="00A43462"/>
    <w:rsid w:val="00A45E31"/>
    <w:rsid w:val="00A56655"/>
    <w:rsid w:val="00A65E3E"/>
    <w:rsid w:val="00A67B88"/>
    <w:rsid w:val="00A67D4C"/>
    <w:rsid w:val="00A70189"/>
    <w:rsid w:val="00A760C6"/>
    <w:rsid w:val="00AA4461"/>
    <w:rsid w:val="00AA56C6"/>
    <w:rsid w:val="00AA5EBA"/>
    <w:rsid w:val="00AA6212"/>
    <w:rsid w:val="00AB2D6C"/>
    <w:rsid w:val="00AB41C7"/>
    <w:rsid w:val="00AB4F96"/>
    <w:rsid w:val="00AB5FA7"/>
    <w:rsid w:val="00AB7FD6"/>
    <w:rsid w:val="00AC03C5"/>
    <w:rsid w:val="00AC6D03"/>
    <w:rsid w:val="00AC74CA"/>
    <w:rsid w:val="00AD3796"/>
    <w:rsid w:val="00AD3CDF"/>
    <w:rsid w:val="00AD67CC"/>
    <w:rsid w:val="00AE2729"/>
    <w:rsid w:val="00AF2580"/>
    <w:rsid w:val="00AF2B7B"/>
    <w:rsid w:val="00B00D89"/>
    <w:rsid w:val="00B1586C"/>
    <w:rsid w:val="00B2064C"/>
    <w:rsid w:val="00B27B01"/>
    <w:rsid w:val="00B379FC"/>
    <w:rsid w:val="00B40D75"/>
    <w:rsid w:val="00B41657"/>
    <w:rsid w:val="00B468AC"/>
    <w:rsid w:val="00B5127F"/>
    <w:rsid w:val="00B5199B"/>
    <w:rsid w:val="00B51E66"/>
    <w:rsid w:val="00B53FDB"/>
    <w:rsid w:val="00B61BAB"/>
    <w:rsid w:val="00B6626E"/>
    <w:rsid w:val="00B731D9"/>
    <w:rsid w:val="00B80991"/>
    <w:rsid w:val="00B821CE"/>
    <w:rsid w:val="00B85AE2"/>
    <w:rsid w:val="00B9032D"/>
    <w:rsid w:val="00B917DF"/>
    <w:rsid w:val="00B9531A"/>
    <w:rsid w:val="00B9657E"/>
    <w:rsid w:val="00BA3595"/>
    <w:rsid w:val="00BA5687"/>
    <w:rsid w:val="00BA5B4C"/>
    <w:rsid w:val="00BA5E03"/>
    <w:rsid w:val="00BA6709"/>
    <w:rsid w:val="00BA6EA5"/>
    <w:rsid w:val="00BB2E90"/>
    <w:rsid w:val="00BB6305"/>
    <w:rsid w:val="00BC25C2"/>
    <w:rsid w:val="00BC3143"/>
    <w:rsid w:val="00BC3301"/>
    <w:rsid w:val="00BC34C2"/>
    <w:rsid w:val="00BC56B0"/>
    <w:rsid w:val="00BC6FF8"/>
    <w:rsid w:val="00BC74C1"/>
    <w:rsid w:val="00BE1BDB"/>
    <w:rsid w:val="00BE3AE4"/>
    <w:rsid w:val="00BF051A"/>
    <w:rsid w:val="00BF591D"/>
    <w:rsid w:val="00C00116"/>
    <w:rsid w:val="00C01459"/>
    <w:rsid w:val="00C014AA"/>
    <w:rsid w:val="00C0211E"/>
    <w:rsid w:val="00C04848"/>
    <w:rsid w:val="00C11B94"/>
    <w:rsid w:val="00C30DC1"/>
    <w:rsid w:val="00C31BA5"/>
    <w:rsid w:val="00C34299"/>
    <w:rsid w:val="00C35938"/>
    <w:rsid w:val="00C35ED2"/>
    <w:rsid w:val="00C51687"/>
    <w:rsid w:val="00C60D5E"/>
    <w:rsid w:val="00C643BB"/>
    <w:rsid w:val="00C671D0"/>
    <w:rsid w:val="00C678E2"/>
    <w:rsid w:val="00C73676"/>
    <w:rsid w:val="00C73C8E"/>
    <w:rsid w:val="00C74C9E"/>
    <w:rsid w:val="00C777A0"/>
    <w:rsid w:val="00C8394A"/>
    <w:rsid w:val="00C842F6"/>
    <w:rsid w:val="00C84B88"/>
    <w:rsid w:val="00C867DD"/>
    <w:rsid w:val="00C87539"/>
    <w:rsid w:val="00C92D13"/>
    <w:rsid w:val="00C93563"/>
    <w:rsid w:val="00CA0F0D"/>
    <w:rsid w:val="00CA6972"/>
    <w:rsid w:val="00CB19AE"/>
    <w:rsid w:val="00CB3CB0"/>
    <w:rsid w:val="00CB5908"/>
    <w:rsid w:val="00CB5E06"/>
    <w:rsid w:val="00CB6717"/>
    <w:rsid w:val="00CB734C"/>
    <w:rsid w:val="00CC051F"/>
    <w:rsid w:val="00CC1792"/>
    <w:rsid w:val="00CD40A3"/>
    <w:rsid w:val="00CE20AD"/>
    <w:rsid w:val="00CE3E99"/>
    <w:rsid w:val="00CE41E6"/>
    <w:rsid w:val="00CE48EE"/>
    <w:rsid w:val="00CF0E40"/>
    <w:rsid w:val="00CF1E45"/>
    <w:rsid w:val="00CF4A1B"/>
    <w:rsid w:val="00CF79EE"/>
    <w:rsid w:val="00D03215"/>
    <w:rsid w:val="00D118AC"/>
    <w:rsid w:val="00D121D3"/>
    <w:rsid w:val="00D15379"/>
    <w:rsid w:val="00D16E70"/>
    <w:rsid w:val="00D247F1"/>
    <w:rsid w:val="00D30505"/>
    <w:rsid w:val="00D40093"/>
    <w:rsid w:val="00D55284"/>
    <w:rsid w:val="00D57ADF"/>
    <w:rsid w:val="00D62B51"/>
    <w:rsid w:val="00D643A6"/>
    <w:rsid w:val="00D85958"/>
    <w:rsid w:val="00D87054"/>
    <w:rsid w:val="00D8770E"/>
    <w:rsid w:val="00D956F2"/>
    <w:rsid w:val="00DA0F12"/>
    <w:rsid w:val="00DA4C65"/>
    <w:rsid w:val="00DB39FC"/>
    <w:rsid w:val="00DC5674"/>
    <w:rsid w:val="00DD0440"/>
    <w:rsid w:val="00DD0E77"/>
    <w:rsid w:val="00DF04C6"/>
    <w:rsid w:val="00E04C5F"/>
    <w:rsid w:val="00E050D4"/>
    <w:rsid w:val="00E05702"/>
    <w:rsid w:val="00E065E1"/>
    <w:rsid w:val="00E2315B"/>
    <w:rsid w:val="00E34B96"/>
    <w:rsid w:val="00E442F5"/>
    <w:rsid w:val="00E504A6"/>
    <w:rsid w:val="00E521CE"/>
    <w:rsid w:val="00E57EE7"/>
    <w:rsid w:val="00E65507"/>
    <w:rsid w:val="00E702B8"/>
    <w:rsid w:val="00E70969"/>
    <w:rsid w:val="00E71003"/>
    <w:rsid w:val="00E749D6"/>
    <w:rsid w:val="00E81239"/>
    <w:rsid w:val="00E81FA1"/>
    <w:rsid w:val="00E82D3D"/>
    <w:rsid w:val="00E83E5A"/>
    <w:rsid w:val="00E8458F"/>
    <w:rsid w:val="00E86BC4"/>
    <w:rsid w:val="00E9294D"/>
    <w:rsid w:val="00E96075"/>
    <w:rsid w:val="00E972F8"/>
    <w:rsid w:val="00EA1ADA"/>
    <w:rsid w:val="00EA22F3"/>
    <w:rsid w:val="00EB155C"/>
    <w:rsid w:val="00EB334C"/>
    <w:rsid w:val="00EB7248"/>
    <w:rsid w:val="00EC4190"/>
    <w:rsid w:val="00EC4DB1"/>
    <w:rsid w:val="00ED03AA"/>
    <w:rsid w:val="00ED25CF"/>
    <w:rsid w:val="00ED2B4D"/>
    <w:rsid w:val="00ED48AE"/>
    <w:rsid w:val="00F00E04"/>
    <w:rsid w:val="00F04E79"/>
    <w:rsid w:val="00F050CD"/>
    <w:rsid w:val="00F16602"/>
    <w:rsid w:val="00F313DF"/>
    <w:rsid w:val="00F41208"/>
    <w:rsid w:val="00F419C0"/>
    <w:rsid w:val="00F42B2F"/>
    <w:rsid w:val="00F464C7"/>
    <w:rsid w:val="00F46F1F"/>
    <w:rsid w:val="00F52D3A"/>
    <w:rsid w:val="00F60EB7"/>
    <w:rsid w:val="00F626EB"/>
    <w:rsid w:val="00F645F8"/>
    <w:rsid w:val="00F6628F"/>
    <w:rsid w:val="00F70E1F"/>
    <w:rsid w:val="00F74D01"/>
    <w:rsid w:val="00F804CD"/>
    <w:rsid w:val="00F80CD4"/>
    <w:rsid w:val="00F8184D"/>
    <w:rsid w:val="00F92330"/>
    <w:rsid w:val="00F948AC"/>
    <w:rsid w:val="00F955DB"/>
    <w:rsid w:val="00F95763"/>
    <w:rsid w:val="00F97148"/>
    <w:rsid w:val="00FA446B"/>
    <w:rsid w:val="00FA5027"/>
    <w:rsid w:val="00FA5732"/>
    <w:rsid w:val="00FA5B40"/>
    <w:rsid w:val="00FB0FBA"/>
    <w:rsid w:val="00FB4803"/>
    <w:rsid w:val="00FC74E1"/>
    <w:rsid w:val="00FC777D"/>
    <w:rsid w:val="00FD140A"/>
    <w:rsid w:val="00FD359F"/>
    <w:rsid w:val="00FF122F"/>
    <w:rsid w:val="00FF67A7"/>
    <w:rsid w:val="01006CB0"/>
    <w:rsid w:val="010E3A48"/>
    <w:rsid w:val="011A52DC"/>
    <w:rsid w:val="012B5576"/>
    <w:rsid w:val="013A5EF2"/>
    <w:rsid w:val="016B1BE3"/>
    <w:rsid w:val="0185278D"/>
    <w:rsid w:val="0185498B"/>
    <w:rsid w:val="018857A8"/>
    <w:rsid w:val="01A1683A"/>
    <w:rsid w:val="01A21D3D"/>
    <w:rsid w:val="01A60743"/>
    <w:rsid w:val="01B8645F"/>
    <w:rsid w:val="01DD669F"/>
    <w:rsid w:val="01E65CA9"/>
    <w:rsid w:val="02295499"/>
    <w:rsid w:val="02354BB2"/>
    <w:rsid w:val="023813DD"/>
    <w:rsid w:val="025362DD"/>
    <w:rsid w:val="025E466E"/>
    <w:rsid w:val="027B1A20"/>
    <w:rsid w:val="02934EC9"/>
    <w:rsid w:val="02AE0F75"/>
    <w:rsid w:val="02C83599"/>
    <w:rsid w:val="02CE3A29"/>
    <w:rsid w:val="02CF14AA"/>
    <w:rsid w:val="030176FB"/>
    <w:rsid w:val="03123218"/>
    <w:rsid w:val="031676A0"/>
    <w:rsid w:val="031A60A6"/>
    <w:rsid w:val="03201948"/>
    <w:rsid w:val="03236749"/>
    <w:rsid w:val="03241D25"/>
    <w:rsid w:val="034569FA"/>
    <w:rsid w:val="03602F97"/>
    <w:rsid w:val="0364779F"/>
    <w:rsid w:val="03CB0448"/>
    <w:rsid w:val="03CF104D"/>
    <w:rsid w:val="03E147EA"/>
    <w:rsid w:val="03F47F88"/>
    <w:rsid w:val="03F532B0"/>
    <w:rsid w:val="03FA5714"/>
    <w:rsid w:val="040C282E"/>
    <w:rsid w:val="044C4623"/>
    <w:rsid w:val="045647A9"/>
    <w:rsid w:val="04587CAC"/>
    <w:rsid w:val="04675D48"/>
    <w:rsid w:val="048A5003"/>
    <w:rsid w:val="04991D9B"/>
    <w:rsid w:val="04BB1F4F"/>
    <w:rsid w:val="04EA3016"/>
    <w:rsid w:val="04EB6322"/>
    <w:rsid w:val="05330914"/>
    <w:rsid w:val="0536769A"/>
    <w:rsid w:val="056623E8"/>
    <w:rsid w:val="056E5276"/>
    <w:rsid w:val="05910CAE"/>
    <w:rsid w:val="05937A34"/>
    <w:rsid w:val="059454B6"/>
    <w:rsid w:val="05952F37"/>
    <w:rsid w:val="059576B4"/>
    <w:rsid w:val="05983EBC"/>
    <w:rsid w:val="05BB3177"/>
    <w:rsid w:val="05D32A1C"/>
    <w:rsid w:val="05DE0DAD"/>
    <w:rsid w:val="05E11A74"/>
    <w:rsid w:val="05EE1047"/>
    <w:rsid w:val="05F70902"/>
    <w:rsid w:val="06056A6E"/>
    <w:rsid w:val="06095474"/>
    <w:rsid w:val="061A6A13"/>
    <w:rsid w:val="062E4AA8"/>
    <w:rsid w:val="06316639"/>
    <w:rsid w:val="063901C2"/>
    <w:rsid w:val="063C6BC8"/>
    <w:rsid w:val="064B395F"/>
    <w:rsid w:val="064D1813"/>
    <w:rsid w:val="065751F3"/>
    <w:rsid w:val="065C167B"/>
    <w:rsid w:val="065F5E83"/>
    <w:rsid w:val="066D5199"/>
    <w:rsid w:val="068D56CD"/>
    <w:rsid w:val="069C5CE8"/>
    <w:rsid w:val="06AF3684"/>
    <w:rsid w:val="06B74313"/>
    <w:rsid w:val="06BC7451"/>
    <w:rsid w:val="06CE3F39"/>
    <w:rsid w:val="06DD6751"/>
    <w:rsid w:val="06E076D6"/>
    <w:rsid w:val="06EC6D6C"/>
    <w:rsid w:val="0701348E"/>
    <w:rsid w:val="07020F0F"/>
    <w:rsid w:val="070D72A1"/>
    <w:rsid w:val="070F49A2"/>
    <w:rsid w:val="07192EA3"/>
    <w:rsid w:val="071952B1"/>
    <w:rsid w:val="075F5A26"/>
    <w:rsid w:val="077B1AD3"/>
    <w:rsid w:val="0795267D"/>
    <w:rsid w:val="07A341F7"/>
    <w:rsid w:val="07B332B2"/>
    <w:rsid w:val="07B81938"/>
    <w:rsid w:val="07C22247"/>
    <w:rsid w:val="07CE18DD"/>
    <w:rsid w:val="07D337E6"/>
    <w:rsid w:val="07ED4390"/>
    <w:rsid w:val="07F17513"/>
    <w:rsid w:val="07F43D1B"/>
    <w:rsid w:val="07F6721E"/>
    <w:rsid w:val="08020AB2"/>
    <w:rsid w:val="080829BC"/>
    <w:rsid w:val="080D7FDB"/>
    <w:rsid w:val="08107DC8"/>
    <w:rsid w:val="08184C0B"/>
    <w:rsid w:val="082A2286"/>
    <w:rsid w:val="082C76F8"/>
    <w:rsid w:val="082E7378"/>
    <w:rsid w:val="08352586"/>
    <w:rsid w:val="08406399"/>
    <w:rsid w:val="08452820"/>
    <w:rsid w:val="084D1E2B"/>
    <w:rsid w:val="085E5949"/>
    <w:rsid w:val="08824884"/>
    <w:rsid w:val="08870D0B"/>
    <w:rsid w:val="08903B99"/>
    <w:rsid w:val="0892709C"/>
    <w:rsid w:val="08A737BE"/>
    <w:rsid w:val="08AA261C"/>
    <w:rsid w:val="08AF444E"/>
    <w:rsid w:val="08C14368"/>
    <w:rsid w:val="08E2114A"/>
    <w:rsid w:val="08F148E1"/>
    <w:rsid w:val="08F54D73"/>
    <w:rsid w:val="08F64AEA"/>
    <w:rsid w:val="09015152"/>
    <w:rsid w:val="09095DE2"/>
    <w:rsid w:val="092013E1"/>
    <w:rsid w:val="09436EC0"/>
    <w:rsid w:val="094D77D0"/>
    <w:rsid w:val="095E1ED5"/>
    <w:rsid w:val="096D5B06"/>
    <w:rsid w:val="097A78B4"/>
    <w:rsid w:val="097F12A3"/>
    <w:rsid w:val="099730C7"/>
    <w:rsid w:val="09A301DE"/>
    <w:rsid w:val="09B671FF"/>
    <w:rsid w:val="09C67499"/>
    <w:rsid w:val="09D30D2D"/>
    <w:rsid w:val="09EA5BD3"/>
    <w:rsid w:val="09F359DF"/>
    <w:rsid w:val="09F621E7"/>
    <w:rsid w:val="0A157218"/>
    <w:rsid w:val="0A1F33AB"/>
    <w:rsid w:val="0A217ADF"/>
    <w:rsid w:val="0A4E0677"/>
    <w:rsid w:val="0A5C1B8B"/>
    <w:rsid w:val="0A616013"/>
    <w:rsid w:val="0A7D5943"/>
    <w:rsid w:val="0AA20101"/>
    <w:rsid w:val="0AC97FC1"/>
    <w:rsid w:val="0ADC375E"/>
    <w:rsid w:val="0AEF0200"/>
    <w:rsid w:val="0AF27F53"/>
    <w:rsid w:val="0B087AA5"/>
    <w:rsid w:val="0B095527"/>
    <w:rsid w:val="0B1D41C8"/>
    <w:rsid w:val="0B306525"/>
    <w:rsid w:val="0B46538C"/>
    <w:rsid w:val="0B5C0C93"/>
    <w:rsid w:val="0BAB4EE6"/>
    <w:rsid w:val="0BB13BC9"/>
    <w:rsid w:val="0BBD62CF"/>
    <w:rsid w:val="0BEE231A"/>
    <w:rsid w:val="0BF4422B"/>
    <w:rsid w:val="0BFA6134"/>
    <w:rsid w:val="0C0444C5"/>
    <w:rsid w:val="0C183166"/>
    <w:rsid w:val="0C1B1EEC"/>
    <w:rsid w:val="0C433FAA"/>
    <w:rsid w:val="0C483CB5"/>
    <w:rsid w:val="0C485EB3"/>
    <w:rsid w:val="0C815114"/>
    <w:rsid w:val="0C840297"/>
    <w:rsid w:val="0C853358"/>
    <w:rsid w:val="0C8E0BA6"/>
    <w:rsid w:val="0C8E4429"/>
    <w:rsid w:val="0C9772B7"/>
    <w:rsid w:val="0C9B7EBC"/>
    <w:rsid w:val="0CA37EDD"/>
    <w:rsid w:val="0CA92A55"/>
    <w:rsid w:val="0CBA1E40"/>
    <w:rsid w:val="0CC41080"/>
    <w:rsid w:val="0CC76782"/>
    <w:rsid w:val="0CD56D9C"/>
    <w:rsid w:val="0D054A34"/>
    <w:rsid w:val="0D074FED"/>
    <w:rsid w:val="0D0A17F5"/>
    <w:rsid w:val="0D0D2779"/>
    <w:rsid w:val="0D154302"/>
    <w:rsid w:val="0D1F2236"/>
    <w:rsid w:val="0D213998"/>
    <w:rsid w:val="0D223618"/>
    <w:rsid w:val="0D2A0A24"/>
    <w:rsid w:val="0D3061B1"/>
    <w:rsid w:val="0D3216B4"/>
    <w:rsid w:val="0D337136"/>
    <w:rsid w:val="0D352639"/>
    <w:rsid w:val="0D4E6EF4"/>
    <w:rsid w:val="0D8942C1"/>
    <w:rsid w:val="0D8A1131"/>
    <w:rsid w:val="0D8C5246"/>
    <w:rsid w:val="0D8D2CC7"/>
    <w:rsid w:val="0DAF6A42"/>
    <w:rsid w:val="0DAF7D84"/>
    <w:rsid w:val="0DB64871"/>
    <w:rsid w:val="0DBA2892"/>
    <w:rsid w:val="0DC335EE"/>
    <w:rsid w:val="0DD124B7"/>
    <w:rsid w:val="0DE00553"/>
    <w:rsid w:val="0DE15FD5"/>
    <w:rsid w:val="0DE46AAB"/>
    <w:rsid w:val="0DEC0AE2"/>
    <w:rsid w:val="0DEC4366"/>
    <w:rsid w:val="0DEF74E9"/>
    <w:rsid w:val="0DF35EEF"/>
    <w:rsid w:val="0E272EC6"/>
    <w:rsid w:val="0E2F02D2"/>
    <w:rsid w:val="0E2F3B55"/>
    <w:rsid w:val="0E34475A"/>
    <w:rsid w:val="0E43398A"/>
    <w:rsid w:val="0E475F8F"/>
    <w:rsid w:val="0E4F2D85"/>
    <w:rsid w:val="0E54720D"/>
    <w:rsid w:val="0E591116"/>
    <w:rsid w:val="0E621F14"/>
    <w:rsid w:val="0E700F67"/>
    <w:rsid w:val="0E8A76E7"/>
    <w:rsid w:val="0E920377"/>
    <w:rsid w:val="0EA12B90"/>
    <w:rsid w:val="0EA337BE"/>
    <w:rsid w:val="0EA97F9C"/>
    <w:rsid w:val="0EAE1EA5"/>
    <w:rsid w:val="0EB90236"/>
    <w:rsid w:val="0ED61D65"/>
    <w:rsid w:val="0EF5261A"/>
    <w:rsid w:val="0EFF09AB"/>
    <w:rsid w:val="0F1D7F5B"/>
    <w:rsid w:val="0F2365E1"/>
    <w:rsid w:val="0F293D6D"/>
    <w:rsid w:val="0F4942A2"/>
    <w:rsid w:val="0F59233E"/>
    <w:rsid w:val="0F5A453C"/>
    <w:rsid w:val="0F5D0D44"/>
    <w:rsid w:val="0F5F6446"/>
    <w:rsid w:val="0F6770D5"/>
    <w:rsid w:val="0F7419BD"/>
    <w:rsid w:val="0F7E1279"/>
    <w:rsid w:val="0F876305"/>
    <w:rsid w:val="0F9743A1"/>
    <w:rsid w:val="0FA74D22"/>
    <w:rsid w:val="0FAB68C5"/>
    <w:rsid w:val="0FAF74CA"/>
    <w:rsid w:val="0FB02D4D"/>
    <w:rsid w:val="0FC151E5"/>
    <w:rsid w:val="0FC22C67"/>
    <w:rsid w:val="0FC4616A"/>
    <w:rsid w:val="0FC95E75"/>
    <w:rsid w:val="0FCC6DFA"/>
    <w:rsid w:val="0FE1351C"/>
    <w:rsid w:val="0FE4669F"/>
    <w:rsid w:val="0FE61BA2"/>
    <w:rsid w:val="0FEE2832"/>
    <w:rsid w:val="0FEE6FAE"/>
    <w:rsid w:val="0FF17F33"/>
    <w:rsid w:val="0FF259B5"/>
    <w:rsid w:val="100860B2"/>
    <w:rsid w:val="10185BF4"/>
    <w:rsid w:val="10196EF9"/>
    <w:rsid w:val="101B23FC"/>
    <w:rsid w:val="101D58FF"/>
    <w:rsid w:val="10345524"/>
    <w:rsid w:val="104579BD"/>
    <w:rsid w:val="104E02CD"/>
    <w:rsid w:val="105E2AE5"/>
    <w:rsid w:val="1073118F"/>
    <w:rsid w:val="10894C2E"/>
    <w:rsid w:val="1099737C"/>
    <w:rsid w:val="10A02655"/>
    <w:rsid w:val="10AC3EE9"/>
    <w:rsid w:val="10AD196B"/>
    <w:rsid w:val="10B35A73"/>
    <w:rsid w:val="10B81EFA"/>
    <w:rsid w:val="110C1984"/>
    <w:rsid w:val="11127111"/>
    <w:rsid w:val="11146D91"/>
    <w:rsid w:val="112F62CB"/>
    <w:rsid w:val="11421E5E"/>
    <w:rsid w:val="114762E6"/>
    <w:rsid w:val="11527EFA"/>
    <w:rsid w:val="116F3C27"/>
    <w:rsid w:val="11766E35"/>
    <w:rsid w:val="117D67C0"/>
    <w:rsid w:val="118A0054"/>
    <w:rsid w:val="118E0C59"/>
    <w:rsid w:val="11BA2DA2"/>
    <w:rsid w:val="11BB0823"/>
    <w:rsid w:val="11CD3FC1"/>
    <w:rsid w:val="11D3174D"/>
    <w:rsid w:val="11D4394C"/>
    <w:rsid w:val="11EA1373"/>
    <w:rsid w:val="11EA5AEF"/>
    <w:rsid w:val="11EB6DF4"/>
    <w:rsid w:val="11ED6C0E"/>
    <w:rsid w:val="11F2097D"/>
    <w:rsid w:val="11F72A5B"/>
    <w:rsid w:val="121A40C0"/>
    <w:rsid w:val="12375BEF"/>
    <w:rsid w:val="124F3295"/>
    <w:rsid w:val="1254771D"/>
    <w:rsid w:val="12552C20"/>
    <w:rsid w:val="125A4EAA"/>
    <w:rsid w:val="127F33F0"/>
    <w:rsid w:val="12907582"/>
    <w:rsid w:val="12977A4E"/>
    <w:rsid w:val="1298498E"/>
    <w:rsid w:val="12AD6EB2"/>
    <w:rsid w:val="12B94EC3"/>
    <w:rsid w:val="12BE6DCC"/>
    <w:rsid w:val="12CB3EE4"/>
    <w:rsid w:val="12CF30F6"/>
    <w:rsid w:val="12E23B09"/>
    <w:rsid w:val="12E77F91"/>
    <w:rsid w:val="1303403E"/>
    <w:rsid w:val="130B4CCD"/>
    <w:rsid w:val="130F58D2"/>
    <w:rsid w:val="13232374"/>
    <w:rsid w:val="1329427D"/>
    <w:rsid w:val="1344612C"/>
    <w:rsid w:val="136775C5"/>
    <w:rsid w:val="136F49F2"/>
    <w:rsid w:val="137F720A"/>
    <w:rsid w:val="138E1A23"/>
    <w:rsid w:val="1394392D"/>
    <w:rsid w:val="139748B1"/>
    <w:rsid w:val="13AA1353"/>
    <w:rsid w:val="13B902E9"/>
    <w:rsid w:val="13E13A2C"/>
    <w:rsid w:val="144349CA"/>
    <w:rsid w:val="145271E3"/>
    <w:rsid w:val="146A010D"/>
    <w:rsid w:val="147E3428"/>
    <w:rsid w:val="14972F48"/>
    <w:rsid w:val="149C635D"/>
    <w:rsid w:val="14A746EE"/>
    <w:rsid w:val="14DE264A"/>
    <w:rsid w:val="14DE4BC1"/>
    <w:rsid w:val="14EF0366"/>
    <w:rsid w:val="14F803FB"/>
    <w:rsid w:val="14FE0980"/>
    <w:rsid w:val="152B7DB9"/>
    <w:rsid w:val="15305638"/>
    <w:rsid w:val="153220D4"/>
    <w:rsid w:val="1542236E"/>
    <w:rsid w:val="154D06FF"/>
    <w:rsid w:val="15592CD6"/>
    <w:rsid w:val="15680F14"/>
    <w:rsid w:val="158D6F6A"/>
    <w:rsid w:val="15AA689B"/>
    <w:rsid w:val="15E056F0"/>
    <w:rsid w:val="15E9057E"/>
    <w:rsid w:val="15FF5FA5"/>
    <w:rsid w:val="160968B4"/>
    <w:rsid w:val="160F623F"/>
    <w:rsid w:val="16117544"/>
    <w:rsid w:val="1623745E"/>
    <w:rsid w:val="16352E4E"/>
    <w:rsid w:val="163B0388"/>
    <w:rsid w:val="163D0008"/>
    <w:rsid w:val="163D388B"/>
    <w:rsid w:val="16456719"/>
    <w:rsid w:val="164B4D9F"/>
    <w:rsid w:val="1654130B"/>
    <w:rsid w:val="16662F1A"/>
    <w:rsid w:val="168077F8"/>
    <w:rsid w:val="16B05DC8"/>
    <w:rsid w:val="16B75753"/>
    <w:rsid w:val="16E24019"/>
    <w:rsid w:val="16F14633"/>
    <w:rsid w:val="16FB148C"/>
    <w:rsid w:val="17037DD1"/>
    <w:rsid w:val="17057A51"/>
    <w:rsid w:val="171112E5"/>
    <w:rsid w:val="171325EA"/>
    <w:rsid w:val="17155AED"/>
    <w:rsid w:val="17176A71"/>
    <w:rsid w:val="1729558F"/>
    <w:rsid w:val="172B7C90"/>
    <w:rsid w:val="172F4118"/>
    <w:rsid w:val="173477D8"/>
    <w:rsid w:val="17371525"/>
    <w:rsid w:val="174D14CA"/>
    <w:rsid w:val="174E114A"/>
    <w:rsid w:val="1761016A"/>
    <w:rsid w:val="176667F0"/>
    <w:rsid w:val="17707100"/>
    <w:rsid w:val="177E3E97"/>
    <w:rsid w:val="178207A2"/>
    <w:rsid w:val="17A7505C"/>
    <w:rsid w:val="17BD623B"/>
    <w:rsid w:val="17C54E62"/>
    <w:rsid w:val="17DF0A39"/>
    <w:rsid w:val="17E73815"/>
    <w:rsid w:val="17EA484B"/>
    <w:rsid w:val="17EB22CD"/>
    <w:rsid w:val="180A72FE"/>
    <w:rsid w:val="181B501A"/>
    <w:rsid w:val="182072A4"/>
    <w:rsid w:val="1844295B"/>
    <w:rsid w:val="186D0CC3"/>
    <w:rsid w:val="18752231"/>
    <w:rsid w:val="18846FC8"/>
    <w:rsid w:val="1889564E"/>
    <w:rsid w:val="18B36492"/>
    <w:rsid w:val="18DB0DDF"/>
    <w:rsid w:val="18FA6C07"/>
    <w:rsid w:val="191A16BA"/>
    <w:rsid w:val="191B713B"/>
    <w:rsid w:val="193C2EF3"/>
    <w:rsid w:val="195D472D"/>
    <w:rsid w:val="195E21AF"/>
    <w:rsid w:val="19611E60"/>
    <w:rsid w:val="19613133"/>
    <w:rsid w:val="197907DA"/>
    <w:rsid w:val="199C4212"/>
    <w:rsid w:val="19A02C18"/>
    <w:rsid w:val="19A10699"/>
    <w:rsid w:val="19A85AA6"/>
    <w:rsid w:val="19AC44AC"/>
    <w:rsid w:val="19BE5A4B"/>
    <w:rsid w:val="19CF3767"/>
    <w:rsid w:val="19E90A8E"/>
    <w:rsid w:val="1A0E0EFF"/>
    <w:rsid w:val="1A1A4AE0"/>
    <w:rsid w:val="1A1D5A65"/>
    <w:rsid w:val="1A1F0F68"/>
    <w:rsid w:val="1A314705"/>
    <w:rsid w:val="1A34568A"/>
    <w:rsid w:val="1A360B8D"/>
    <w:rsid w:val="1A3A7593"/>
    <w:rsid w:val="1A3E181D"/>
    <w:rsid w:val="1A4E1AB7"/>
    <w:rsid w:val="1A4F7538"/>
    <w:rsid w:val="1A6516DC"/>
    <w:rsid w:val="1A82320B"/>
    <w:rsid w:val="1A841F91"/>
    <w:rsid w:val="1A892B95"/>
    <w:rsid w:val="1A9A08B1"/>
    <w:rsid w:val="1AA90ECC"/>
    <w:rsid w:val="1AAA16DD"/>
    <w:rsid w:val="1AB104D7"/>
    <w:rsid w:val="1AB91166"/>
    <w:rsid w:val="1ADE3924"/>
    <w:rsid w:val="1AEB73B7"/>
    <w:rsid w:val="1AEF5DBD"/>
    <w:rsid w:val="1B045D62"/>
    <w:rsid w:val="1B096967"/>
    <w:rsid w:val="1B101B75"/>
    <w:rsid w:val="1B28721C"/>
    <w:rsid w:val="1B371A34"/>
    <w:rsid w:val="1B3D71C1"/>
    <w:rsid w:val="1B424268"/>
    <w:rsid w:val="1B435847"/>
    <w:rsid w:val="1B5744E8"/>
    <w:rsid w:val="1B6415FF"/>
    <w:rsid w:val="1B6614A3"/>
    <w:rsid w:val="1B733E18"/>
    <w:rsid w:val="1B895FBB"/>
    <w:rsid w:val="1BA05BE1"/>
    <w:rsid w:val="1BA16B1F"/>
    <w:rsid w:val="1BA67AEA"/>
    <w:rsid w:val="1BB67D84"/>
    <w:rsid w:val="1BB90D09"/>
    <w:rsid w:val="1BBF6495"/>
    <w:rsid w:val="1BDC7FC4"/>
    <w:rsid w:val="1BEC025E"/>
    <w:rsid w:val="1BFD07AB"/>
    <w:rsid w:val="1C0D4016"/>
    <w:rsid w:val="1C1439A1"/>
    <w:rsid w:val="1C2E0CC8"/>
    <w:rsid w:val="1C2E454B"/>
    <w:rsid w:val="1C332BD1"/>
    <w:rsid w:val="1C46742B"/>
    <w:rsid w:val="1C556F64"/>
    <w:rsid w:val="1C5E7298"/>
    <w:rsid w:val="1C7104B7"/>
    <w:rsid w:val="1C8361D3"/>
    <w:rsid w:val="1C900D6C"/>
    <w:rsid w:val="1C92426F"/>
    <w:rsid w:val="1C9D2600"/>
    <w:rsid w:val="1C9E2280"/>
    <w:rsid w:val="1CA5548E"/>
    <w:rsid w:val="1CA70991"/>
    <w:rsid w:val="1CAA1916"/>
    <w:rsid w:val="1CB80C2C"/>
    <w:rsid w:val="1CEE3304"/>
    <w:rsid w:val="1CEF5088"/>
    <w:rsid w:val="1D0B4E33"/>
    <w:rsid w:val="1D2969AA"/>
    <w:rsid w:val="1D330575"/>
    <w:rsid w:val="1D353A79"/>
    <w:rsid w:val="1D3B1205"/>
    <w:rsid w:val="1D4D111F"/>
    <w:rsid w:val="1D4D49A3"/>
    <w:rsid w:val="1D54432D"/>
    <w:rsid w:val="1D6D7456"/>
    <w:rsid w:val="1D716D20"/>
    <w:rsid w:val="1D754862"/>
    <w:rsid w:val="1DB033C2"/>
    <w:rsid w:val="1DD80D03"/>
    <w:rsid w:val="1DD86B05"/>
    <w:rsid w:val="1DDB5112"/>
    <w:rsid w:val="1DE52597"/>
    <w:rsid w:val="1DE86D9F"/>
    <w:rsid w:val="1DE90F9E"/>
    <w:rsid w:val="1DF02559"/>
    <w:rsid w:val="1DFC4F66"/>
    <w:rsid w:val="1E15696A"/>
    <w:rsid w:val="1E213DF1"/>
    <w:rsid w:val="1E237E7E"/>
    <w:rsid w:val="1E272930"/>
    <w:rsid w:val="1E281D87"/>
    <w:rsid w:val="1E3D42AB"/>
    <w:rsid w:val="1E5209CD"/>
    <w:rsid w:val="1E6C4DFA"/>
    <w:rsid w:val="1E803A9B"/>
    <w:rsid w:val="1E9062B3"/>
    <w:rsid w:val="1EAB48DF"/>
    <w:rsid w:val="1EAE7A62"/>
    <w:rsid w:val="1EB33EEA"/>
    <w:rsid w:val="1ED81F2B"/>
    <w:rsid w:val="1EE324BA"/>
    <w:rsid w:val="1EFB29D8"/>
    <w:rsid w:val="1F5008F0"/>
    <w:rsid w:val="1F5321E4"/>
    <w:rsid w:val="1F7661AF"/>
    <w:rsid w:val="1F7E48B7"/>
    <w:rsid w:val="1FA37075"/>
    <w:rsid w:val="1FAA6A00"/>
    <w:rsid w:val="1FAF670B"/>
    <w:rsid w:val="1FB60294"/>
    <w:rsid w:val="1FCF11BE"/>
    <w:rsid w:val="20074B9B"/>
    <w:rsid w:val="201B383C"/>
    <w:rsid w:val="201E00F6"/>
    <w:rsid w:val="202872CE"/>
    <w:rsid w:val="202B3AD6"/>
    <w:rsid w:val="20446BFF"/>
    <w:rsid w:val="20531417"/>
    <w:rsid w:val="206416B2"/>
    <w:rsid w:val="20664BB5"/>
    <w:rsid w:val="206B103D"/>
    <w:rsid w:val="209D1EF9"/>
    <w:rsid w:val="20B65C39"/>
    <w:rsid w:val="20D32FEA"/>
    <w:rsid w:val="20E17D82"/>
    <w:rsid w:val="20EA738C"/>
    <w:rsid w:val="20EB4E0E"/>
    <w:rsid w:val="20EC6113"/>
    <w:rsid w:val="20ED3B94"/>
    <w:rsid w:val="20F04B19"/>
    <w:rsid w:val="20FA7627"/>
    <w:rsid w:val="20FE18B0"/>
    <w:rsid w:val="21186BD7"/>
    <w:rsid w:val="211D68E2"/>
    <w:rsid w:val="212F3D78"/>
    <w:rsid w:val="21461CA4"/>
    <w:rsid w:val="214C7431"/>
    <w:rsid w:val="21561F3F"/>
    <w:rsid w:val="215C3E48"/>
    <w:rsid w:val="216956DC"/>
    <w:rsid w:val="217414EF"/>
    <w:rsid w:val="21831B09"/>
    <w:rsid w:val="21853846"/>
    <w:rsid w:val="21A03638"/>
    <w:rsid w:val="21A70A44"/>
    <w:rsid w:val="21B657DB"/>
    <w:rsid w:val="21C173F0"/>
    <w:rsid w:val="21EA27B2"/>
    <w:rsid w:val="21EB0234"/>
    <w:rsid w:val="21FB04CE"/>
    <w:rsid w:val="2217457B"/>
    <w:rsid w:val="221B2F81"/>
    <w:rsid w:val="22405740"/>
    <w:rsid w:val="22446344"/>
    <w:rsid w:val="229C47D4"/>
    <w:rsid w:val="22A41BE1"/>
    <w:rsid w:val="22AC2870"/>
    <w:rsid w:val="22B10A9B"/>
    <w:rsid w:val="22BC6774"/>
    <w:rsid w:val="22BF3A8F"/>
    <w:rsid w:val="22C6341A"/>
    <w:rsid w:val="22CD0827"/>
    <w:rsid w:val="22E6394F"/>
    <w:rsid w:val="230A068C"/>
    <w:rsid w:val="230B288A"/>
    <w:rsid w:val="23181B9F"/>
    <w:rsid w:val="23192EA4"/>
    <w:rsid w:val="2322036D"/>
    <w:rsid w:val="233B0E5B"/>
    <w:rsid w:val="233E5662"/>
    <w:rsid w:val="23407D8B"/>
    <w:rsid w:val="23431AEA"/>
    <w:rsid w:val="2347599A"/>
    <w:rsid w:val="23490170"/>
    <w:rsid w:val="2350557D"/>
    <w:rsid w:val="23706447"/>
    <w:rsid w:val="237B4868"/>
    <w:rsid w:val="23834AD2"/>
    <w:rsid w:val="238A2F31"/>
    <w:rsid w:val="23A62996"/>
    <w:rsid w:val="23A7641F"/>
    <w:rsid w:val="23B52D23"/>
    <w:rsid w:val="23B665A6"/>
    <w:rsid w:val="23C977C5"/>
    <w:rsid w:val="23D200D4"/>
    <w:rsid w:val="23E55A70"/>
    <w:rsid w:val="24046325"/>
    <w:rsid w:val="24261CBA"/>
    <w:rsid w:val="24295260"/>
    <w:rsid w:val="242B0763"/>
    <w:rsid w:val="24356AF4"/>
    <w:rsid w:val="243A2F7C"/>
    <w:rsid w:val="24497D13"/>
    <w:rsid w:val="244F54A0"/>
    <w:rsid w:val="246F59D4"/>
    <w:rsid w:val="247B17E7"/>
    <w:rsid w:val="248420F6"/>
    <w:rsid w:val="248A1E01"/>
    <w:rsid w:val="248B1A81"/>
    <w:rsid w:val="24967E12"/>
    <w:rsid w:val="249B7B1D"/>
    <w:rsid w:val="24A63930"/>
    <w:rsid w:val="24EE1B26"/>
    <w:rsid w:val="24F07227"/>
    <w:rsid w:val="24F56F32"/>
    <w:rsid w:val="25377290"/>
    <w:rsid w:val="25453512"/>
    <w:rsid w:val="254C7941"/>
    <w:rsid w:val="25602D5E"/>
    <w:rsid w:val="257419FF"/>
    <w:rsid w:val="258C32A5"/>
    <w:rsid w:val="25A65A51"/>
    <w:rsid w:val="25DA2A28"/>
    <w:rsid w:val="25F435D2"/>
    <w:rsid w:val="2617030E"/>
    <w:rsid w:val="261D2218"/>
    <w:rsid w:val="26241BA3"/>
    <w:rsid w:val="26355E1A"/>
    <w:rsid w:val="263A3D46"/>
    <w:rsid w:val="264B1A62"/>
    <w:rsid w:val="265F2C81"/>
    <w:rsid w:val="265F6BA8"/>
    <w:rsid w:val="269E3A6B"/>
    <w:rsid w:val="26AC4F7F"/>
    <w:rsid w:val="26C24F24"/>
    <w:rsid w:val="26D32C40"/>
    <w:rsid w:val="26EC15EB"/>
    <w:rsid w:val="26F30F76"/>
    <w:rsid w:val="26F853FE"/>
    <w:rsid w:val="26F975FC"/>
    <w:rsid w:val="26FD3A84"/>
    <w:rsid w:val="27004A09"/>
    <w:rsid w:val="27066282"/>
    <w:rsid w:val="27226242"/>
    <w:rsid w:val="27357461"/>
    <w:rsid w:val="273861E8"/>
    <w:rsid w:val="273F35F4"/>
    <w:rsid w:val="274B1605"/>
    <w:rsid w:val="274F5E0D"/>
    <w:rsid w:val="27537E05"/>
    <w:rsid w:val="2775024B"/>
    <w:rsid w:val="27865F67"/>
    <w:rsid w:val="279D5B8C"/>
    <w:rsid w:val="27A22FC4"/>
    <w:rsid w:val="27AE16A9"/>
    <w:rsid w:val="27B457B1"/>
    <w:rsid w:val="27B841B7"/>
    <w:rsid w:val="27BA1275"/>
    <w:rsid w:val="27BC6441"/>
    <w:rsid w:val="27CB7955"/>
    <w:rsid w:val="27D24D61"/>
    <w:rsid w:val="27DA216D"/>
    <w:rsid w:val="280258B0"/>
    <w:rsid w:val="281100C9"/>
    <w:rsid w:val="282F698F"/>
    <w:rsid w:val="2830097E"/>
    <w:rsid w:val="28312B7C"/>
    <w:rsid w:val="2839380C"/>
    <w:rsid w:val="2843631A"/>
    <w:rsid w:val="284827A1"/>
    <w:rsid w:val="2853077B"/>
    <w:rsid w:val="285D2747"/>
    <w:rsid w:val="28726E69"/>
    <w:rsid w:val="28757DED"/>
    <w:rsid w:val="287610F2"/>
    <w:rsid w:val="287967F4"/>
    <w:rsid w:val="287A4275"/>
    <w:rsid w:val="287C2FFC"/>
    <w:rsid w:val="2887358B"/>
    <w:rsid w:val="28A066B3"/>
    <w:rsid w:val="28AB02C8"/>
    <w:rsid w:val="28AE59C9"/>
    <w:rsid w:val="28B740DA"/>
    <w:rsid w:val="28CC07FC"/>
    <w:rsid w:val="290D4AE9"/>
    <w:rsid w:val="291E4D83"/>
    <w:rsid w:val="2923120B"/>
    <w:rsid w:val="29300521"/>
    <w:rsid w:val="2935022C"/>
    <w:rsid w:val="293F0B3B"/>
    <w:rsid w:val="294A494E"/>
    <w:rsid w:val="29665177"/>
    <w:rsid w:val="29772E93"/>
    <w:rsid w:val="297F3B23"/>
    <w:rsid w:val="299236CF"/>
    <w:rsid w:val="29A078DB"/>
    <w:rsid w:val="29B11D74"/>
    <w:rsid w:val="29B82C08"/>
    <w:rsid w:val="29C73D3E"/>
    <w:rsid w:val="29C81999"/>
    <w:rsid w:val="29C9741A"/>
    <w:rsid w:val="29D25B2C"/>
    <w:rsid w:val="29EC66D5"/>
    <w:rsid w:val="29EF765A"/>
    <w:rsid w:val="2A1C4CA6"/>
    <w:rsid w:val="2A1E0DD4"/>
    <w:rsid w:val="2A2777B4"/>
    <w:rsid w:val="2A2A3192"/>
    <w:rsid w:val="2A3B1CD8"/>
    <w:rsid w:val="2A4B5C99"/>
    <w:rsid w:val="2A691522"/>
    <w:rsid w:val="2A6D7F28"/>
    <w:rsid w:val="2A781B3D"/>
    <w:rsid w:val="2A7F14C7"/>
    <w:rsid w:val="2A827ECE"/>
    <w:rsid w:val="2A8433D1"/>
    <w:rsid w:val="2AA22981"/>
    <w:rsid w:val="2AEB407A"/>
    <w:rsid w:val="2AED3CFA"/>
    <w:rsid w:val="2AFF5299"/>
    <w:rsid w:val="2B0E422E"/>
    <w:rsid w:val="2B195E43"/>
    <w:rsid w:val="2B226752"/>
    <w:rsid w:val="2B355773"/>
    <w:rsid w:val="2B357971"/>
    <w:rsid w:val="2B4A4093"/>
    <w:rsid w:val="2B4B7916"/>
    <w:rsid w:val="2B723F53"/>
    <w:rsid w:val="2BBB344E"/>
    <w:rsid w:val="2BC24FD7"/>
    <w:rsid w:val="2BCD3BA8"/>
    <w:rsid w:val="2BCD6BEB"/>
    <w:rsid w:val="2BE1588C"/>
    <w:rsid w:val="2BF92F32"/>
    <w:rsid w:val="2BFA77B8"/>
    <w:rsid w:val="2C26057E"/>
    <w:rsid w:val="2C30560B"/>
    <w:rsid w:val="2C5D2C57"/>
    <w:rsid w:val="2C6270DE"/>
    <w:rsid w:val="2C6922ED"/>
    <w:rsid w:val="2C7C7C88"/>
    <w:rsid w:val="2CA27EC8"/>
    <w:rsid w:val="2CB745EA"/>
    <w:rsid w:val="2CD15194"/>
    <w:rsid w:val="2CE576B8"/>
    <w:rsid w:val="2CF02970"/>
    <w:rsid w:val="2CF540CF"/>
    <w:rsid w:val="2D11017C"/>
    <w:rsid w:val="2D1C1D90"/>
    <w:rsid w:val="2D1D7812"/>
    <w:rsid w:val="2D4E7FE1"/>
    <w:rsid w:val="2D506D67"/>
    <w:rsid w:val="2D665687"/>
    <w:rsid w:val="2D726F1C"/>
    <w:rsid w:val="2D763723"/>
    <w:rsid w:val="2D8B11EE"/>
    <w:rsid w:val="2D9A265E"/>
    <w:rsid w:val="2D9F2369"/>
    <w:rsid w:val="2DAA28F9"/>
    <w:rsid w:val="2DB15B07"/>
    <w:rsid w:val="2DB3100A"/>
    <w:rsid w:val="2DC33823"/>
    <w:rsid w:val="2DC56D26"/>
    <w:rsid w:val="2DD02B38"/>
    <w:rsid w:val="2DD14D37"/>
    <w:rsid w:val="2DE0754F"/>
    <w:rsid w:val="2E02460C"/>
    <w:rsid w:val="2E1113A3"/>
    <w:rsid w:val="2E1867B0"/>
    <w:rsid w:val="2E3B6E4D"/>
    <w:rsid w:val="2E3E35D6"/>
    <w:rsid w:val="2E402DEC"/>
    <w:rsid w:val="2E445076"/>
    <w:rsid w:val="2E462777"/>
    <w:rsid w:val="2E637B29"/>
    <w:rsid w:val="2E6455AA"/>
    <w:rsid w:val="2E6D0438"/>
    <w:rsid w:val="2E732342"/>
    <w:rsid w:val="2E7745CB"/>
    <w:rsid w:val="2E791CCC"/>
    <w:rsid w:val="2E8203DE"/>
    <w:rsid w:val="2E893503"/>
    <w:rsid w:val="2E97707E"/>
    <w:rsid w:val="2E9C5704"/>
    <w:rsid w:val="2EAA029D"/>
    <w:rsid w:val="2EC40E47"/>
    <w:rsid w:val="2ED431CA"/>
    <w:rsid w:val="2ED95569"/>
    <w:rsid w:val="2EDC05D9"/>
    <w:rsid w:val="2EE12975"/>
    <w:rsid w:val="2EE161F9"/>
    <w:rsid w:val="2EF8259B"/>
    <w:rsid w:val="2EF9389F"/>
    <w:rsid w:val="2F074DB3"/>
    <w:rsid w:val="2F1034C5"/>
    <w:rsid w:val="2F196353"/>
    <w:rsid w:val="2F2C2DF5"/>
    <w:rsid w:val="2F31727D"/>
    <w:rsid w:val="2F5219B0"/>
    <w:rsid w:val="2F5C5B42"/>
    <w:rsid w:val="2F5F6AC7"/>
    <w:rsid w:val="2F6A7056"/>
    <w:rsid w:val="2F700F60"/>
    <w:rsid w:val="2F835A02"/>
    <w:rsid w:val="2F837F80"/>
    <w:rsid w:val="2FAD0DC5"/>
    <w:rsid w:val="2FC873F0"/>
    <w:rsid w:val="2FCC5DF6"/>
    <w:rsid w:val="2FD46A86"/>
    <w:rsid w:val="2FDB03D7"/>
    <w:rsid w:val="2FFD4368"/>
    <w:rsid w:val="3001084F"/>
    <w:rsid w:val="300417D3"/>
    <w:rsid w:val="301729F2"/>
    <w:rsid w:val="301C48FC"/>
    <w:rsid w:val="30201103"/>
    <w:rsid w:val="30203302"/>
    <w:rsid w:val="3024558B"/>
    <w:rsid w:val="3028070E"/>
    <w:rsid w:val="30316E1F"/>
    <w:rsid w:val="304E094E"/>
    <w:rsid w:val="307F111D"/>
    <w:rsid w:val="308952B0"/>
    <w:rsid w:val="30A04ED5"/>
    <w:rsid w:val="30A12956"/>
    <w:rsid w:val="30A5355B"/>
    <w:rsid w:val="30AF76EE"/>
    <w:rsid w:val="30BD6A03"/>
    <w:rsid w:val="30DB3A35"/>
    <w:rsid w:val="30DF5CBE"/>
    <w:rsid w:val="30FF4EEE"/>
    <w:rsid w:val="31393DCE"/>
    <w:rsid w:val="31494069"/>
    <w:rsid w:val="31505D6B"/>
    <w:rsid w:val="315F400E"/>
    <w:rsid w:val="31603C8E"/>
    <w:rsid w:val="318468A5"/>
    <w:rsid w:val="318D3859"/>
    <w:rsid w:val="319779EB"/>
    <w:rsid w:val="31A4347E"/>
    <w:rsid w:val="31A60675"/>
    <w:rsid w:val="31A74402"/>
    <w:rsid w:val="31B54A1D"/>
    <w:rsid w:val="31CC4642"/>
    <w:rsid w:val="31D15247"/>
    <w:rsid w:val="31F63288"/>
    <w:rsid w:val="31F857F9"/>
    <w:rsid w:val="31FF0314"/>
    <w:rsid w:val="32075721"/>
    <w:rsid w:val="32086A25"/>
    <w:rsid w:val="320901A2"/>
    <w:rsid w:val="320F5311"/>
    <w:rsid w:val="32120EBC"/>
    <w:rsid w:val="321759BB"/>
    <w:rsid w:val="3218123E"/>
    <w:rsid w:val="321F2DC7"/>
    <w:rsid w:val="3224724F"/>
    <w:rsid w:val="322E55E0"/>
    <w:rsid w:val="32331A68"/>
    <w:rsid w:val="325B271E"/>
    <w:rsid w:val="325D06AE"/>
    <w:rsid w:val="325D790D"/>
    <w:rsid w:val="3271505E"/>
    <w:rsid w:val="32732851"/>
    <w:rsid w:val="32755D55"/>
    <w:rsid w:val="32812E6C"/>
    <w:rsid w:val="328C597A"/>
    <w:rsid w:val="329E499A"/>
    <w:rsid w:val="32CF2F6B"/>
    <w:rsid w:val="32E62B90"/>
    <w:rsid w:val="32EE5A1E"/>
    <w:rsid w:val="32F169A3"/>
    <w:rsid w:val="32F55D95"/>
    <w:rsid w:val="331A42E4"/>
    <w:rsid w:val="3332198B"/>
    <w:rsid w:val="33463EAF"/>
    <w:rsid w:val="334D3839"/>
    <w:rsid w:val="335C6052"/>
    <w:rsid w:val="336124DA"/>
    <w:rsid w:val="336355D9"/>
    <w:rsid w:val="33650EE0"/>
    <w:rsid w:val="336D04EB"/>
    <w:rsid w:val="33747E76"/>
    <w:rsid w:val="33766BFC"/>
    <w:rsid w:val="3393097F"/>
    <w:rsid w:val="33A5774B"/>
    <w:rsid w:val="33A84E4D"/>
    <w:rsid w:val="33B92B69"/>
    <w:rsid w:val="33C2127A"/>
    <w:rsid w:val="33F54F4C"/>
    <w:rsid w:val="340706E9"/>
    <w:rsid w:val="340C4B71"/>
    <w:rsid w:val="3426571B"/>
    <w:rsid w:val="34380EB8"/>
    <w:rsid w:val="34386CBA"/>
    <w:rsid w:val="344062C5"/>
    <w:rsid w:val="34542D67"/>
    <w:rsid w:val="345E497B"/>
    <w:rsid w:val="346D5E8F"/>
    <w:rsid w:val="349C315B"/>
    <w:rsid w:val="34C865A9"/>
    <w:rsid w:val="34CF26B1"/>
    <w:rsid w:val="34D6203C"/>
    <w:rsid w:val="34DE074D"/>
    <w:rsid w:val="34F44E6F"/>
    <w:rsid w:val="34FA47FA"/>
    <w:rsid w:val="34FF0C81"/>
    <w:rsid w:val="35041886"/>
    <w:rsid w:val="3507280B"/>
    <w:rsid w:val="35176328"/>
    <w:rsid w:val="35216C38"/>
    <w:rsid w:val="35270B41"/>
    <w:rsid w:val="352D62CE"/>
    <w:rsid w:val="35370DDB"/>
    <w:rsid w:val="355D14AF"/>
    <w:rsid w:val="355F0FA5"/>
    <w:rsid w:val="357069B7"/>
    <w:rsid w:val="3585695C"/>
    <w:rsid w:val="35995EE2"/>
    <w:rsid w:val="359B0B00"/>
    <w:rsid w:val="35A23D0E"/>
    <w:rsid w:val="35A35F0C"/>
    <w:rsid w:val="35A74912"/>
    <w:rsid w:val="35A85C17"/>
    <w:rsid w:val="35B050CB"/>
    <w:rsid w:val="35B31A2A"/>
    <w:rsid w:val="35CD25D4"/>
    <w:rsid w:val="35E04731"/>
    <w:rsid w:val="35E05D71"/>
    <w:rsid w:val="35E7317D"/>
    <w:rsid w:val="35EF38F4"/>
    <w:rsid w:val="35F22053"/>
    <w:rsid w:val="35FE2DA3"/>
    <w:rsid w:val="36063A32"/>
    <w:rsid w:val="36086F35"/>
    <w:rsid w:val="363479F9"/>
    <w:rsid w:val="36362EFD"/>
    <w:rsid w:val="366053C6"/>
    <w:rsid w:val="36674D51"/>
    <w:rsid w:val="36720B63"/>
    <w:rsid w:val="367252E0"/>
    <w:rsid w:val="36744066"/>
    <w:rsid w:val="367A016E"/>
    <w:rsid w:val="367B39F1"/>
    <w:rsid w:val="367E6B74"/>
    <w:rsid w:val="3682557A"/>
    <w:rsid w:val="36863F80"/>
    <w:rsid w:val="3699519F"/>
    <w:rsid w:val="36A2002D"/>
    <w:rsid w:val="36B85A54"/>
    <w:rsid w:val="36C7606F"/>
    <w:rsid w:val="36D55C98"/>
    <w:rsid w:val="36D57583"/>
    <w:rsid w:val="36E36898"/>
    <w:rsid w:val="36EA54A3"/>
    <w:rsid w:val="36EF0B9D"/>
    <w:rsid w:val="36F8683E"/>
    <w:rsid w:val="3702134C"/>
    <w:rsid w:val="370E7156"/>
    <w:rsid w:val="370F1B94"/>
    <w:rsid w:val="37127596"/>
    <w:rsid w:val="37250607"/>
    <w:rsid w:val="3729700D"/>
    <w:rsid w:val="37381826"/>
    <w:rsid w:val="375A305F"/>
    <w:rsid w:val="37604F68"/>
    <w:rsid w:val="376129EA"/>
    <w:rsid w:val="3762046C"/>
    <w:rsid w:val="376510AE"/>
    <w:rsid w:val="37666E72"/>
    <w:rsid w:val="37B101EB"/>
    <w:rsid w:val="37CF521C"/>
    <w:rsid w:val="37E83D5F"/>
    <w:rsid w:val="38026CF0"/>
    <w:rsid w:val="381D2D9D"/>
    <w:rsid w:val="3830653A"/>
    <w:rsid w:val="383C5BD0"/>
    <w:rsid w:val="38487464"/>
    <w:rsid w:val="384C5E6B"/>
    <w:rsid w:val="38543277"/>
    <w:rsid w:val="38631313"/>
    <w:rsid w:val="386E18A2"/>
    <w:rsid w:val="386E3E21"/>
    <w:rsid w:val="38766CAF"/>
    <w:rsid w:val="38805F34"/>
    <w:rsid w:val="388C6C54"/>
    <w:rsid w:val="389152DA"/>
    <w:rsid w:val="38961762"/>
    <w:rsid w:val="38AE268C"/>
    <w:rsid w:val="38B36B14"/>
    <w:rsid w:val="38CC6F45"/>
    <w:rsid w:val="38D20155"/>
    <w:rsid w:val="38D834D0"/>
    <w:rsid w:val="38EC46EF"/>
    <w:rsid w:val="38ED59F4"/>
    <w:rsid w:val="38F17A03"/>
    <w:rsid w:val="38F4537F"/>
    <w:rsid w:val="38F73D85"/>
    <w:rsid w:val="39026893"/>
    <w:rsid w:val="390E5F29"/>
    <w:rsid w:val="391E1D62"/>
    <w:rsid w:val="39266E53"/>
    <w:rsid w:val="39484E09"/>
    <w:rsid w:val="39527917"/>
    <w:rsid w:val="39530C1B"/>
    <w:rsid w:val="396159B3"/>
    <w:rsid w:val="396B62C2"/>
    <w:rsid w:val="39703AB3"/>
    <w:rsid w:val="39750826"/>
    <w:rsid w:val="398901C1"/>
    <w:rsid w:val="39A43E9E"/>
    <w:rsid w:val="39AA162A"/>
    <w:rsid w:val="39AE222F"/>
    <w:rsid w:val="39D3116A"/>
    <w:rsid w:val="39D962B5"/>
    <w:rsid w:val="39E352F7"/>
    <w:rsid w:val="39EE59F7"/>
    <w:rsid w:val="3A02553C"/>
    <w:rsid w:val="3A087445"/>
    <w:rsid w:val="3A091644"/>
    <w:rsid w:val="3A0E5ACB"/>
    <w:rsid w:val="3A2321ED"/>
    <w:rsid w:val="3A2434F2"/>
    <w:rsid w:val="3A250F74"/>
    <w:rsid w:val="3A3B3117"/>
    <w:rsid w:val="3A6547D7"/>
    <w:rsid w:val="3A7A2BFC"/>
    <w:rsid w:val="3A810009"/>
    <w:rsid w:val="3A883217"/>
    <w:rsid w:val="3AA9374B"/>
    <w:rsid w:val="3AB20055"/>
    <w:rsid w:val="3AB54FE0"/>
    <w:rsid w:val="3AF52546"/>
    <w:rsid w:val="3AFD31D5"/>
    <w:rsid w:val="3B1662FE"/>
    <w:rsid w:val="3B197282"/>
    <w:rsid w:val="3B211358"/>
    <w:rsid w:val="3B3A46B3"/>
    <w:rsid w:val="3B3F589F"/>
    <w:rsid w:val="3B5228DF"/>
    <w:rsid w:val="3B8C17C0"/>
    <w:rsid w:val="3BA44C68"/>
    <w:rsid w:val="3BB44F02"/>
    <w:rsid w:val="3BB57101"/>
    <w:rsid w:val="3BC83BA3"/>
    <w:rsid w:val="3BCC25A9"/>
    <w:rsid w:val="3BD444E5"/>
    <w:rsid w:val="3BDC2844"/>
    <w:rsid w:val="3C04585F"/>
    <w:rsid w:val="3C244239"/>
    <w:rsid w:val="3C263F3D"/>
    <w:rsid w:val="3C3245AB"/>
    <w:rsid w:val="3C4334ED"/>
    <w:rsid w:val="3C482CD3"/>
    <w:rsid w:val="3C4A2E77"/>
    <w:rsid w:val="3C554A8C"/>
    <w:rsid w:val="3C6A11AE"/>
    <w:rsid w:val="3C6C46B1"/>
    <w:rsid w:val="3C785287"/>
    <w:rsid w:val="3C9035EC"/>
    <w:rsid w:val="3C9B60FA"/>
    <w:rsid w:val="3CB90F2D"/>
    <w:rsid w:val="3CC13DBB"/>
    <w:rsid w:val="3CEB717E"/>
    <w:rsid w:val="3CF3069C"/>
    <w:rsid w:val="3CFF00C5"/>
    <w:rsid w:val="3D332DF5"/>
    <w:rsid w:val="3D3717FB"/>
    <w:rsid w:val="3D417B59"/>
    <w:rsid w:val="3D5F713C"/>
    <w:rsid w:val="3D6F51D8"/>
    <w:rsid w:val="3D8263F7"/>
    <w:rsid w:val="3D8C38C1"/>
    <w:rsid w:val="3D952DD9"/>
    <w:rsid w:val="3DA47C31"/>
    <w:rsid w:val="3DA940B9"/>
    <w:rsid w:val="3DAF5F40"/>
    <w:rsid w:val="3DBD58DA"/>
    <w:rsid w:val="3DC1175F"/>
    <w:rsid w:val="3DC34C62"/>
    <w:rsid w:val="3DF97EF1"/>
    <w:rsid w:val="3E204FFC"/>
    <w:rsid w:val="3E251484"/>
    <w:rsid w:val="3E253595"/>
    <w:rsid w:val="3E2610DF"/>
    <w:rsid w:val="3E602562"/>
    <w:rsid w:val="3E642615"/>
    <w:rsid w:val="3E767F89"/>
    <w:rsid w:val="3E912D31"/>
    <w:rsid w:val="3E9704BE"/>
    <w:rsid w:val="3E992AEB"/>
    <w:rsid w:val="3EBA6D75"/>
    <w:rsid w:val="3EBA7779"/>
    <w:rsid w:val="3EBB51FB"/>
    <w:rsid w:val="3EBE037D"/>
    <w:rsid w:val="3EE372B8"/>
    <w:rsid w:val="3F112386"/>
    <w:rsid w:val="3F2D1CB6"/>
    <w:rsid w:val="3F3E79D2"/>
    <w:rsid w:val="3F51739F"/>
    <w:rsid w:val="3F5575F7"/>
    <w:rsid w:val="3F5E2485"/>
    <w:rsid w:val="3F6A6298"/>
    <w:rsid w:val="3F7136A4"/>
    <w:rsid w:val="3F8313C0"/>
    <w:rsid w:val="3F8F3E3D"/>
    <w:rsid w:val="3F92745C"/>
    <w:rsid w:val="3FD74739"/>
    <w:rsid w:val="3FEE42F3"/>
    <w:rsid w:val="40040D46"/>
    <w:rsid w:val="400C31B2"/>
    <w:rsid w:val="40402A78"/>
    <w:rsid w:val="404104F9"/>
    <w:rsid w:val="40777A95"/>
    <w:rsid w:val="40782BD2"/>
    <w:rsid w:val="407B73DA"/>
    <w:rsid w:val="40857CE9"/>
    <w:rsid w:val="40BE1148"/>
    <w:rsid w:val="40C00DC8"/>
    <w:rsid w:val="40D55706"/>
    <w:rsid w:val="40E368E3"/>
    <w:rsid w:val="40F1696F"/>
    <w:rsid w:val="41007633"/>
    <w:rsid w:val="412020E6"/>
    <w:rsid w:val="41235EFF"/>
    <w:rsid w:val="414F73B2"/>
    <w:rsid w:val="418A3D14"/>
    <w:rsid w:val="418C7217"/>
    <w:rsid w:val="41954D43"/>
    <w:rsid w:val="419655A8"/>
    <w:rsid w:val="41973029"/>
    <w:rsid w:val="41AE0A50"/>
    <w:rsid w:val="41AE2C4F"/>
    <w:rsid w:val="41BA6A61"/>
    <w:rsid w:val="41C9127A"/>
    <w:rsid w:val="41D11F0A"/>
    <w:rsid w:val="41DD57DB"/>
    <w:rsid w:val="41EA6911"/>
    <w:rsid w:val="41F768C6"/>
    <w:rsid w:val="41FC1F77"/>
    <w:rsid w:val="42112CF3"/>
    <w:rsid w:val="421569BB"/>
    <w:rsid w:val="421C6B06"/>
    <w:rsid w:val="4220550C"/>
    <w:rsid w:val="4224068F"/>
    <w:rsid w:val="423441AD"/>
    <w:rsid w:val="42351C2E"/>
    <w:rsid w:val="423C15B9"/>
    <w:rsid w:val="423C1C1B"/>
    <w:rsid w:val="42454447"/>
    <w:rsid w:val="42513ADD"/>
    <w:rsid w:val="425E6004"/>
    <w:rsid w:val="4273269D"/>
    <w:rsid w:val="427A361C"/>
    <w:rsid w:val="427F3327"/>
    <w:rsid w:val="42916AC5"/>
    <w:rsid w:val="429C7054"/>
    <w:rsid w:val="42A55765"/>
    <w:rsid w:val="42B424FC"/>
    <w:rsid w:val="42BA7C89"/>
    <w:rsid w:val="42D32DB1"/>
    <w:rsid w:val="42DA3354"/>
    <w:rsid w:val="42E17B48"/>
    <w:rsid w:val="42EF2AFD"/>
    <w:rsid w:val="42F332E6"/>
    <w:rsid w:val="430C640E"/>
    <w:rsid w:val="4343436A"/>
    <w:rsid w:val="43592C8A"/>
    <w:rsid w:val="436D51AE"/>
    <w:rsid w:val="437525BA"/>
    <w:rsid w:val="43957BC3"/>
    <w:rsid w:val="439D0224"/>
    <w:rsid w:val="439D2B44"/>
    <w:rsid w:val="43B768A7"/>
    <w:rsid w:val="43C3013B"/>
    <w:rsid w:val="43CD307A"/>
    <w:rsid w:val="43E4417D"/>
    <w:rsid w:val="43EA2E21"/>
    <w:rsid w:val="43EE0F7F"/>
    <w:rsid w:val="43FD2C82"/>
    <w:rsid w:val="43FF61AC"/>
    <w:rsid w:val="44072713"/>
    <w:rsid w:val="440F513A"/>
    <w:rsid w:val="441930C8"/>
    <w:rsid w:val="442A5561"/>
    <w:rsid w:val="44547A2A"/>
    <w:rsid w:val="447E4FEB"/>
    <w:rsid w:val="448C1D82"/>
    <w:rsid w:val="44900788"/>
    <w:rsid w:val="44934F90"/>
    <w:rsid w:val="44C43561"/>
    <w:rsid w:val="44D12877"/>
    <w:rsid w:val="44D16FF4"/>
    <w:rsid w:val="45164C04"/>
    <w:rsid w:val="451A5E23"/>
    <w:rsid w:val="45287A02"/>
    <w:rsid w:val="452C3E8A"/>
    <w:rsid w:val="453113C3"/>
    <w:rsid w:val="45441531"/>
    <w:rsid w:val="454B3D0B"/>
    <w:rsid w:val="454C21C0"/>
    <w:rsid w:val="45520847"/>
    <w:rsid w:val="45570552"/>
    <w:rsid w:val="45683B56"/>
    <w:rsid w:val="4589207E"/>
    <w:rsid w:val="4590612D"/>
    <w:rsid w:val="45B94D73"/>
    <w:rsid w:val="45BC2474"/>
    <w:rsid w:val="45C20C2B"/>
    <w:rsid w:val="45C9758C"/>
    <w:rsid w:val="45D97826"/>
    <w:rsid w:val="45F303D0"/>
    <w:rsid w:val="46015167"/>
    <w:rsid w:val="460F7D00"/>
    <w:rsid w:val="461300CF"/>
    <w:rsid w:val="46161889"/>
    <w:rsid w:val="46190610"/>
    <w:rsid w:val="463B3AB1"/>
    <w:rsid w:val="463C1AC9"/>
    <w:rsid w:val="464004CF"/>
    <w:rsid w:val="46513FED"/>
    <w:rsid w:val="465E7A7F"/>
    <w:rsid w:val="46881F5F"/>
    <w:rsid w:val="4698695F"/>
    <w:rsid w:val="469965DF"/>
    <w:rsid w:val="469D0869"/>
    <w:rsid w:val="46B02D66"/>
    <w:rsid w:val="46D332C1"/>
    <w:rsid w:val="46E3355B"/>
    <w:rsid w:val="46E531DB"/>
    <w:rsid w:val="46FC2E01"/>
    <w:rsid w:val="46FE3D85"/>
    <w:rsid w:val="47012B0C"/>
    <w:rsid w:val="47243FC5"/>
    <w:rsid w:val="472B71D3"/>
    <w:rsid w:val="47351CE1"/>
    <w:rsid w:val="474E4E09"/>
    <w:rsid w:val="4759319A"/>
    <w:rsid w:val="4764152B"/>
    <w:rsid w:val="478168DD"/>
    <w:rsid w:val="47823C81"/>
    <w:rsid w:val="478A71EC"/>
    <w:rsid w:val="479010F6"/>
    <w:rsid w:val="47974304"/>
    <w:rsid w:val="47976E93"/>
    <w:rsid w:val="47A14C13"/>
    <w:rsid w:val="47A82020"/>
    <w:rsid w:val="47AE3F29"/>
    <w:rsid w:val="47B1162A"/>
    <w:rsid w:val="47B76DB7"/>
    <w:rsid w:val="47C3064B"/>
    <w:rsid w:val="47C737CE"/>
    <w:rsid w:val="47C77051"/>
    <w:rsid w:val="47CB5A57"/>
    <w:rsid w:val="47D253E2"/>
    <w:rsid w:val="47D524A6"/>
    <w:rsid w:val="47F67C95"/>
    <w:rsid w:val="48020130"/>
    <w:rsid w:val="48046EB6"/>
    <w:rsid w:val="4833011A"/>
    <w:rsid w:val="484C2B2E"/>
    <w:rsid w:val="484E6031"/>
    <w:rsid w:val="485B1AC3"/>
    <w:rsid w:val="48621363"/>
    <w:rsid w:val="486636D8"/>
    <w:rsid w:val="48671159"/>
    <w:rsid w:val="4873716A"/>
    <w:rsid w:val="48A147B6"/>
    <w:rsid w:val="48AA75F6"/>
    <w:rsid w:val="48D43D0B"/>
    <w:rsid w:val="48D82712"/>
    <w:rsid w:val="48E87129"/>
    <w:rsid w:val="48EB00AD"/>
    <w:rsid w:val="48F00375"/>
    <w:rsid w:val="48F5643E"/>
    <w:rsid w:val="49154775"/>
    <w:rsid w:val="491F0908"/>
    <w:rsid w:val="4923730E"/>
    <w:rsid w:val="492A3415"/>
    <w:rsid w:val="493417A6"/>
    <w:rsid w:val="4936052D"/>
    <w:rsid w:val="493B1131"/>
    <w:rsid w:val="493B2AD9"/>
    <w:rsid w:val="493C6BB3"/>
    <w:rsid w:val="494A394A"/>
    <w:rsid w:val="4955555E"/>
    <w:rsid w:val="495F489D"/>
    <w:rsid w:val="497C541E"/>
    <w:rsid w:val="499275C2"/>
    <w:rsid w:val="49942AC5"/>
    <w:rsid w:val="499A08AD"/>
    <w:rsid w:val="49A950FE"/>
    <w:rsid w:val="49D66DB1"/>
    <w:rsid w:val="49D96E02"/>
    <w:rsid w:val="49D97D36"/>
    <w:rsid w:val="49DC5072"/>
    <w:rsid w:val="49E515CA"/>
    <w:rsid w:val="4A0465FC"/>
    <w:rsid w:val="4A061AFF"/>
    <w:rsid w:val="4A163B3D"/>
    <w:rsid w:val="4A31429A"/>
    <w:rsid w:val="4A34714B"/>
    <w:rsid w:val="4A3B0C7F"/>
    <w:rsid w:val="4A4628E8"/>
    <w:rsid w:val="4A542F03"/>
    <w:rsid w:val="4A67089F"/>
    <w:rsid w:val="4A8B1D58"/>
    <w:rsid w:val="4A9174E4"/>
    <w:rsid w:val="4A940469"/>
    <w:rsid w:val="4AC063C2"/>
    <w:rsid w:val="4ACB2B41"/>
    <w:rsid w:val="4ACF4DCB"/>
    <w:rsid w:val="4AE66BEE"/>
    <w:rsid w:val="4B0C6E2E"/>
    <w:rsid w:val="4B282EDB"/>
    <w:rsid w:val="4B2B5177"/>
    <w:rsid w:val="4B3002E7"/>
    <w:rsid w:val="4B315D69"/>
    <w:rsid w:val="4B3649EB"/>
    <w:rsid w:val="4B411887"/>
    <w:rsid w:val="4B481211"/>
    <w:rsid w:val="4B6607C1"/>
    <w:rsid w:val="4B816DED"/>
    <w:rsid w:val="4B904E89"/>
    <w:rsid w:val="4BA45E4D"/>
    <w:rsid w:val="4BA86CAC"/>
    <w:rsid w:val="4BCE6EEC"/>
    <w:rsid w:val="4BD56877"/>
    <w:rsid w:val="4BE86CE3"/>
    <w:rsid w:val="4BEE48E9"/>
    <w:rsid w:val="4BF43E89"/>
    <w:rsid w:val="4C07034B"/>
    <w:rsid w:val="4C092759"/>
    <w:rsid w:val="4C2904FF"/>
    <w:rsid w:val="4C4243AF"/>
    <w:rsid w:val="4C450728"/>
    <w:rsid w:val="4C4A7B3B"/>
    <w:rsid w:val="4C552648"/>
    <w:rsid w:val="4C617760"/>
    <w:rsid w:val="4C6912E9"/>
    <w:rsid w:val="4C783B02"/>
    <w:rsid w:val="4C8E3AA7"/>
    <w:rsid w:val="4C9E3D41"/>
    <w:rsid w:val="4CA07244"/>
    <w:rsid w:val="4CA45C4B"/>
    <w:rsid w:val="4CCD4891"/>
    <w:rsid w:val="4CEB3E41"/>
    <w:rsid w:val="4CF878D3"/>
    <w:rsid w:val="4D360A3D"/>
    <w:rsid w:val="4D4322D1"/>
    <w:rsid w:val="4D4C2BE0"/>
    <w:rsid w:val="4D5521EB"/>
    <w:rsid w:val="4D5756EE"/>
    <w:rsid w:val="4D624D84"/>
    <w:rsid w:val="4D894A50"/>
    <w:rsid w:val="4DF73079"/>
    <w:rsid w:val="4E02140A"/>
    <w:rsid w:val="4E1D1C34"/>
    <w:rsid w:val="4E22193F"/>
    <w:rsid w:val="4E2A6D4B"/>
    <w:rsid w:val="4E3166D6"/>
    <w:rsid w:val="4E336320"/>
    <w:rsid w:val="4E4D5BE7"/>
    <w:rsid w:val="4E537F10"/>
    <w:rsid w:val="4E5618F2"/>
    <w:rsid w:val="4E6039A2"/>
    <w:rsid w:val="4E607225"/>
    <w:rsid w:val="4E6B55B6"/>
    <w:rsid w:val="4E8B2268"/>
    <w:rsid w:val="4EB27F29"/>
    <w:rsid w:val="4EB858B0"/>
    <w:rsid w:val="4ECB3051"/>
    <w:rsid w:val="4ED33CE1"/>
    <w:rsid w:val="4EDF5575"/>
    <w:rsid w:val="4EE64F00"/>
    <w:rsid w:val="4EE95E85"/>
    <w:rsid w:val="4EEE230C"/>
    <w:rsid w:val="4F072EB6"/>
    <w:rsid w:val="4F184034"/>
    <w:rsid w:val="4F275969"/>
    <w:rsid w:val="4F290E6D"/>
    <w:rsid w:val="4F2B7BF3"/>
    <w:rsid w:val="4F3236CA"/>
    <w:rsid w:val="4F323CFA"/>
    <w:rsid w:val="4F487DB9"/>
    <w:rsid w:val="4F4B26A6"/>
    <w:rsid w:val="4F4F5829"/>
    <w:rsid w:val="4F5A163C"/>
    <w:rsid w:val="4F614359"/>
    <w:rsid w:val="4F6B5159"/>
    <w:rsid w:val="4F7B12D4"/>
    <w:rsid w:val="4F8E187F"/>
    <w:rsid w:val="4F8E6612"/>
    <w:rsid w:val="4F955F9D"/>
    <w:rsid w:val="4FBA075B"/>
    <w:rsid w:val="4FBA79F9"/>
    <w:rsid w:val="4FBC5E5D"/>
    <w:rsid w:val="4FD64808"/>
    <w:rsid w:val="4FD7228A"/>
    <w:rsid w:val="4FEB0F2B"/>
    <w:rsid w:val="4FF64D3D"/>
    <w:rsid w:val="50010492"/>
    <w:rsid w:val="50055358"/>
    <w:rsid w:val="500A39DE"/>
    <w:rsid w:val="500B145F"/>
    <w:rsid w:val="50193FF8"/>
    <w:rsid w:val="50200100"/>
    <w:rsid w:val="502C5217"/>
    <w:rsid w:val="50382B37"/>
    <w:rsid w:val="504A2A5C"/>
    <w:rsid w:val="504B5ACC"/>
    <w:rsid w:val="50610415"/>
    <w:rsid w:val="50712488"/>
    <w:rsid w:val="507E0512"/>
    <w:rsid w:val="50960E49"/>
    <w:rsid w:val="50B8067E"/>
    <w:rsid w:val="50BB3DA0"/>
    <w:rsid w:val="50BE6D04"/>
    <w:rsid w:val="50C67994"/>
    <w:rsid w:val="50D137A7"/>
    <w:rsid w:val="50E625EA"/>
    <w:rsid w:val="50F20458"/>
    <w:rsid w:val="51054EFA"/>
    <w:rsid w:val="51241F2C"/>
    <w:rsid w:val="51337FC8"/>
    <w:rsid w:val="513E2AD6"/>
    <w:rsid w:val="51436F5E"/>
    <w:rsid w:val="517E6DC4"/>
    <w:rsid w:val="51847FD6"/>
    <w:rsid w:val="5186674D"/>
    <w:rsid w:val="518B75EB"/>
    <w:rsid w:val="519669E8"/>
    <w:rsid w:val="51980B6E"/>
    <w:rsid w:val="51A61200"/>
    <w:rsid w:val="51B87D36"/>
    <w:rsid w:val="51B9241F"/>
    <w:rsid w:val="51C407B0"/>
    <w:rsid w:val="51CA5F3D"/>
    <w:rsid w:val="51EE397C"/>
    <w:rsid w:val="51EF215A"/>
    <w:rsid w:val="51F11680"/>
    <w:rsid w:val="51F2387E"/>
    <w:rsid w:val="52054A9D"/>
    <w:rsid w:val="52176567"/>
    <w:rsid w:val="521F5647"/>
    <w:rsid w:val="5235306E"/>
    <w:rsid w:val="52360AEF"/>
    <w:rsid w:val="52466B8B"/>
    <w:rsid w:val="5253261E"/>
    <w:rsid w:val="525748A7"/>
    <w:rsid w:val="52596E57"/>
    <w:rsid w:val="52634E37"/>
    <w:rsid w:val="527A4A5C"/>
    <w:rsid w:val="52C85E60"/>
    <w:rsid w:val="52C9005E"/>
    <w:rsid w:val="52D902F9"/>
    <w:rsid w:val="52DE0004"/>
    <w:rsid w:val="52E80913"/>
    <w:rsid w:val="52EB3A96"/>
    <w:rsid w:val="52EC7319"/>
    <w:rsid w:val="52F7312C"/>
    <w:rsid w:val="52FC75B4"/>
    <w:rsid w:val="53145986"/>
    <w:rsid w:val="531526DC"/>
    <w:rsid w:val="532E5804"/>
    <w:rsid w:val="53441531"/>
    <w:rsid w:val="534F37BA"/>
    <w:rsid w:val="53514ABF"/>
    <w:rsid w:val="53573F7F"/>
    <w:rsid w:val="53771204"/>
    <w:rsid w:val="53AF28DA"/>
    <w:rsid w:val="53C3157B"/>
    <w:rsid w:val="53D26C67"/>
    <w:rsid w:val="53DA641C"/>
    <w:rsid w:val="53FA0088"/>
    <w:rsid w:val="54044563"/>
    <w:rsid w:val="540D2C74"/>
    <w:rsid w:val="542A3C12"/>
    <w:rsid w:val="543350B2"/>
    <w:rsid w:val="543A4A3D"/>
    <w:rsid w:val="54537B65"/>
    <w:rsid w:val="545C6276"/>
    <w:rsid w:val="54676806"/>
    <w:rsid w:val="546B0093"/>
    <w:rsid w:val="5474391D"/>
    <w:rsid w:val="547A7A25"/>
    <w:rsid w:val="54812C33"/>
    <w:rsid w:val="549613E3"/>
    <w:rsid w:val="54A156E6"/>
    <w:rsid w:val="54A808B3"/>
    <w:rsid w:val="54AE49FC"/>
    <w:rsid w:val="54B0251E"/>
    <w:rsid w:val="54C3111E"/>
    <w:rsid w:val="54CB652A"/>
    <w:rsid w:val="54E164CF"/>
    <w:rsid w:val="55036903"/>
    <w:rsid w:val="55077176"/>
    <w:rsid w:val="550F159D"/>
    <w:rsid w:val="55160F28"/>
    <w:rsid w:val="552F4050"/>
    <w:rsid w:val="554177EE"/>
    <w:rsid w:val="55627D22"/>
    <w:rsid w:val="55656729"/>
    <w:rsid w:val="556C60B3"/>
    <w:rsid w:val="557669C3"/>
    <w:rsid w:val="5584155C"/>
    <w:rsid w:val="558D6514"/>
    <w:rsid w:val="558F536E"/>
    <w:rsid w:val="55964CF9"/>
    <w:rsid w:val="55A07807"/>
    <w:rsid w:val="55AC361A"/>
    <w:rsid w:val="55B91B0C"/>
    <w:rsid w:val="55BB5E32"/>
    <w:rsid w:val="55D90A8B"/>
    <w:rsid w:val="55EC7C86"/>
    <w:rsid w:val="55F96F9C"/>
    <w:rsid w:val="55FF0EA5"/>
    <w:rsid w:val="560817B5"/>
    <w:rsid w:val="561342C3"/>
    <w:rsid w:val="56137B46"/>
    <w:rsid w:val="5617074A"/>
    <w:rsid w:val="561F5B57"/>
    <w:rsid w:val="562767E7"/>
    <w:rsid w:val="56440315"/>
    <w:rsid w:val="5646709B"/>
    <w:rsid w:val="565A5D3C"/>
    <w:rsid w:val="5664664B"/>
    <w:rsid w:val="56A26130"/>
    <w:rsid w:val="56B62BD2"/>
    <w:rsid w:val="56C9056E"/>
    <w:rsid w:val="56ED52AB"/>
    <w:rsid w:val="570E3261"/>
    <w:rsid w:val="571141E6"/>
    <w:rsid w:val="57250C88"/>
    <w:rsid w:val="575171CD"/>
    <w:rsid w:val="57656BE0"/>
    <w:rsid w:val="57722F85"/>
    <w:rsid w:val="578C3B2F"/>
    <w:rsid w:val="579447BF"/>
    <w:rsid w:val="579D3DCA"/>
    <w:rsid w:val="57CA4DC7"/>
    <w:rsid w:val="57DF55BC"/>
    <w:rsid w:val="57EB3A0B"/>
    <w:rsid w:val="57FF3E6E"/>
    <w:rsid w:val="5854137A"/>
    <w:rsid w:val="585C6786"/>
    <w:rsid w:val="586403BA"/>
    <w:rsid w:val="586E1F24"/>
    <w:rsid w:val="58705427"/>
    <w:rsid w:val="58743E2D"/>
    <w:rsid w:val="58813143"/>
    <w:rsid w:val="588178BF"/>
    <w:rsid w:val="58863D47"/>
    <w:rsid w:val="58907EDA"/>
    <w:rsid w:val="589E02DC"/>
    <w:rsid w:val="58A77AFF"/>
    <w:rsid w:val="58A96885"/>
    <w:rsid w:val="58C2612B"/>
    <w:rsid w:val="58D376CA"/>
    <w:rsid w:val="58D5734A"/>
    <w:rsid w:val="58DB6CD4"/>
    <w:rsid w:val="58E70023"/>
    <w:rsid w:val="58ED0274"/>
    <w:rsid w:val="58F86605"/>
    <w:rsid w:val="58FB500B"/>
    <w:rsid w:val="5908689F"/>
    <w:rsid w:val="593815EC"/>
    <w:rsid w:val="593D12F7"/>
    <w:rsid w:val="59417CFE"/>
    <w:rsid w:val="594A2B8C"/>
    <w:rsid w:val="594C3B10"/>
    <w:rsid w:val="597606FE"/>
    <w:rsid w:val="598516EC"/>
    <w:rsid w:val="598E0CD6"/>
    <w:rsid w:val="5999038C"/>
    <w:rsid w:val="5999618E"/>
    <w:rsid w:val="59AC3B2A"/>
    <w:rsid w:val="59AC3CC3"/>
    <w:rsid w:val="59B15A33"/>
    <w:rsid w:val="59B61EBB"/>
    <w:rsid w:val="59BA0DC9"/>
    <w:rsid w:val="59D44CEE"/>
    <w:rsid w:val="59E1355E"/>
    <w:rsid w:val="59EC0196"/>
    <w:rsid w:val="59F81A2B"/>
    <w:rsid w:val="59FA28A1"/>
    <w:rsid w:val="59FC7EE5"/>
    <w:rsid w:val="5A157CD6"/>
    <w:rsid w:val="5A517B3B"/>
    <w:rsid w:val="5A5E13CF"/>
    <w:rsid w:val="5A754877"/>
    <w:rsid w:val="5A7B6781"/>
    <w:rsid w:val="5A7E3EBC"/>
    <w:rsid w:val="5AA31EC3"/>
    <w:rsid w:val="5AB94067"/>
    <w:rsid w:val="5ABE04EF"/>
    <w:rsid w:val="5AC037ED"/>
    <w:rsid w:val="5ACB7804"/>
    <w:rsid w:val="5ADA201D"/>
    <w:rsid w:val="5ADD2FA2"/>
    <w:rsid w:val="5AF35146"/>
    <w:rsid w:val="5AF50649"/>
    <w:rsid w:val="5AF9704F"/>
    <w:rsid w:val="5B0E1573"/>
    <w:rsid w:val="5B0F6FF4"/>
    <w:rsid w:val="5B6A0607"/>
    <w:rsid w:val="5B6D6A2F"/>
    <w:rsid w:val="5B707F92"/>
    <w:rsid w:val="5B7966A3"/>
    <w:rsid w:val="5B7A4125"/>
    <w:rsid w:val="5B8D1AC1"/>
    <w:rsid w:val="5B9601D2"/>
    <w:rsid w:val="5BAC6AF2"/>
    <w:rsid w:val="5BAE1FF5"/>
    <w:rsid w:val="5BB054F9"/>
    <w:rsid w:val="5BB90387"/>
    <w:rsid w:val="5BE76CD7"/>
    <w:rsid w:val="5BEF40E4"/>
    <w:rsid w:val="5BF86F72"/>
    <w:rsid w:val="5C070D65"/>
    <w:rsid w:val="5C094C8E"/>
    <w:rsid w:val="5C127B1C"/>
    <w:rsid w:val="5C216AB1"/>
    <w:rsid w:val="5C2667BC"/>
    <w:rsid w:val="5C4E40FD"/>
    <w:rsid w:val="5C720E3A"/>
    <w:rsid w:val="5C8E4EE7"/>
    <w:rsid w:val="5C966036"/>
    <w:rsid w:val="5CBE11BD"/>
    <w:rsid w:val="5CC608C4"/>
    <w:rsid w:val="5CD65647"/>
    <w:rsid w:val="5CE16EEF"/>
    <w:rsid w:val="5CE323F2"/>
    <w:rsid w:val="5CE65575"/>
    <w:rsid w:val="5D0F673A"/>
    <w:rsid w:val="5D2B27E7"/>
    <w:rsid w:val="5D333D12"/>
    <w:rsid w:val="5D335675"/>
    <w:rsid w:val="5D3E3A06"/>
    <w:rsid w:val="5D472117"/>
    <w:rsid w:val="5D54142D"/>
    <w:rsid w:val="5D657148"/>
    <w:rsid w:val="5D7B386B"/>
    <w:rsid w:val="5D7B70EE"/>
    <w:rsid w:val="5D8750FF"/>
    <w:rsid w:val="5D97319B"/>
    <w:rsid w:val="5D99669E"/>
    <w:rsid w:val="5D9D2B26"/>
    <w:rsid w:val="5DAF43B1"/>
    <w:rsid w:val="5DB96BD3"/>
    <w:rsid w:val="5DEF70AD"/>
    <w:rsid w:val="5DF138EA"/>
    <w:rsid w:val="5DF47EE0"/>
    <w:rsid w:val="5DFD63C2"/>
    <w:rsid w:val="5E0537CF"/>
    <w:rsid w:val="5E086952"/>
    <w:rsid w:val="5E142764"/>
    <w:rsid w:val="5E1501E6"/>
    <w:rsid w:val="5E19466D"/>
    <w:rsid w:val="5E277ABF"/>
    <w:rsid w:val="5E29270A"/>
    <w:rsid w:val="5E5757D7"/>
    <w:rsid w:val="5E595457"/>
    <w:rsid w:val="5E7008FF"/>
    <w:rsid w:val="5E785D0C"/>
    <w:rsid w:val="5E8575A0"/>
    <w:rsid w:val="5E8E3C14"/>
    <w:rsid w:val="5E9D4C47"/>
    <w:rsid w:val="5EBA1FF9"/>
    <w:rsid w:val="5ECC1F13"/>
    <w:rsid w:val="5ED91228"/>
    <w:rsid w:val="5EDC5A30"/>
    <w:rsid w:val="5EEB49C6"/>
    <w:rsid w:val="5F064676"/>
    <w:rsid w:val="5F0842F6"/>
    <w:rsid w:val="5F1B5515"/>
    <w:rsid w:val="5F274BAB"/>
    <w:rsid w:val="5F294221"/>
    <w:rsid w:val="5F2D1194"/>
    <w:rsid w:val="5F405755"/>
    <w:rsid w:val="5F420C58"/>
    <w:rsid w:val="5F432E56"/>
    <w:rsid w:val="5F83497D"/>
    <w:rsid w:val="5FAC2886"/>
    <w:rsid w:val="5FE06BAE"/>
    <w:rsid w:val="5FE81D60"/>
    <w:rsid w:val="5FEB236A"/>
    <w:rsid w:val="600815C8"/>
    <w:rsid w:val="60111CEE"/>
    <w:rsid w:val="602202C6"/>
    <w:rsid w:val="6039376E"/>
    <w:rsid w:val="60526897"/>
    <w:rsid w:val="60541D9A"/>
    <w:rsid w:val="605C71A6"/>
    <w:rsid w:val="607A6AA3"/>
    <w:rsid w:val="607C3E58"/>
    <w:rsid w:val="60A3539C"/>
    <w:rsid w:val="60B00E2F"/>
    <w:rsid w:val="60C31E5C"/>
    <w:rsid w:val="60C864D5"/>
    <w:rsid w:val="60CA19D8"/>
    <w:rsid w:val="60D34866"/>
    <w:rsid w:val="60D777F7"/>
    <w:rsid w:val="60DC5176"/>
    <w:rsid w:val="60E36F7F"/>
    <w:rsid w:val="60E501D8"/>
    <w:rsid w:val="60EC3212"/>
    <w:rsid w:val="61127BCE"/>
    <w:rsid w:val="613D6494"/>
    <w:rsid w:val="61437151"/>
    <w:rsid w:val="61474825"/>
    <w:rsid w:val="614E41B0"/>
    <w:rsid w:val="615F06C9"/>
    <w:rsid w:val="615F7CCE"/>
    <w:rsid w:val="617059E9"/>
    <w:rsid w:val="6173696E"/>
    <w:rsid w:val="617D727E"/>
    <w:rsid w:val="61890B12"/>
    <w:rsid w:val="618D5292"/>
    <w:rsid w:val="619A682E"/>
    <w:rsid w:val="61C83E7A"/>
    <w:rsid w:val="61E50A80"/>
    <w:rsid w:val="61E65C93"/>
    <w:rsid w:val="61F8244A"/>
    <w:rsid w:val="6209196C"/>
    <w:rsid w:val="62111CEF"/>
    <w:rsid w:val="622F4B23"/>
    <w:rsid w:val="62356A2C"/>
    <w:rsid w:val="623A0935"/>
    <w:rsid w:val="624C6651"/>
    <w:rsid w:val="624E1B54"/>
    <w:rsid w:val="62525FDC"/>
    <w:rsid w:val="62BB2188"/>
    <w:rsid w:val="62CB62EF"/>
    <w:rsid w:val="62D35631"/>
    <w:rsid w:val="62E742D1"/>
    <w:rsid w:val="62F1627F"/>
    <w:rsid w:val="63082288"/>
    <w:rsid w:val="632111A4"/>
    <w:rsid w:val="632B0087"/>
    <w:rsid w:val="63317BC9"/>
    <w:rsid w:val="63392F1D"/>
    <w:rsid w:val="63623C1B"/>
    <w:rsid w:val="636C7DAE"/>
    <w:rsid w:val="636F0D32"/>
    <w:rsid w:val="6377613F"/>
    <w:rsid w:val="637F5749"/>
    <w:rsid w:val="63810C4D"/>
    <w:rsid w:val="638A72F2"/>
    <w:rsid w:val="639578ED"/>
    <w:rsid w:val="639625B4"/>
    <w:rsid w:val="6399559A"/>
    <w:rsid w:val="639A3D75"/>
    <w:rsid w:val="63B636A5"/>
    <w:rsid w:val="63C274B8"/>
    <w:rsid w:val="63D22FD5"/>
    <w:rsid w:val="63D27752"/>
    <w:rsid w:val="63E279EC"/>
    <w:rsid w:val="63EE7082"/>
    <w:rsid w:val="63F97611"/>
    <w:rsid w:val="63FE731D"/>
    <w:rsid w:val="6405322A"/>
    <w:rsid w:val="64053424"/>
    <w:rsid w:val="64161140"/>
    <w:rsid w:val="641D434E"/>
    <w:rsid w:val="641E0F2A"/>
    <w:rsid w:val="643F2589"/>
    <w:rsid w:val="644B741C"/>
    <w:rsid w:val="64725FD6"/>
    <w:rsid w:val="64A245E9"/>
    <w:rsid w:val="64A864B1"/>
    <w:rsid w:val="64AC4EB7"/>
    <w:rsid w:val="64B9114F"/>
    <w:rsid w:val="64B97A50"/>
    <w:rsid w:val="64C55A61"/>
    <w:rsid w:val="64D77000"/>
    <w:rsid w:val="64DA7F84"/>
    <w:rsid w:val="64E61819"/>
    <w:rsid w:val="64F24E45"/>
    <w:rsid w:val="650236C7"/>
    <w:rsid w:val="651D0B39"/>
    <w:rsid w:val="65326415"/>
    <w:rsid w:val="65354E1B"/>
    <w:rsid w:val="6537031E"/>
    <w:rsid w:val="654A5CBA"/>
    <w:rsid w:val="655F01DD"/>
    <w:rsid w:val="657B428A"/>
    <w:rsid w:val="65931931"/>
    <w:rsid w:val="65A166C8"/>
    <w:rsid w:val="65A62B50"/>
    <w:rsid w:val="65A86053"/>
    <w:rsid w:val="65AE3B89"/>
    <w:rsid w:val="65AE6FB6"/>
    <w:rsid w:val="65C10B0E"/>
    <w:rsid w:val="65D07218"/>
    <w:rsid w:val="65F25B80"/>
    <w:rsid w:val="66161F0A"/>
    <w:rsid w:val="66332255"/>
    <w:rsid w:val="664107D0"/>
    <w:rsid w:val="664571D6"/>
    <w:rsid w:val="664A6EE1"/>
    <w:rsid w:val="664D45E3"/>
    <w:rsid w:val="664E2064"/>
    <w:rsid w:val="665127DA"/>
    <w:rsid w:val="666E033E"/>
    <w:rsid w:val="6671351E"/>
    <w:rsid w:val="668B794B"/>
    <w:rsid w:val="668C53CC"/>
    <w:rsid w:val="669D0EEA"/>
    <w:rsid w:val="66C45526"/>
    <w:rsid w:val="66D1483C"/>
    <w:rsid w:val="66D841C7"/>
    <w:rsid w:val="66DE1953"/>
    <w:rsid w:val="66F205F4"/>
    <w:rsid w:val="67115625"/>
    <w:rsid w:val="67134113"/>
    <w:rsid w:val="672F4BD5"/>
    <w:rsid w:val="67364560"/>
    <w:rsid w:val="673A09E8"/>
    <w:rsid w:val="67662B31"/>
    <w:rsid w:val="676923EF"/>
    <w:rsid w:val="676A1537"/>
    <w:rsid w:val="676D24BC"/>
    <w:rsid w:val="67762DCB"/>
    <w:rsid w:val="6777084D"/>
    <w:rsid w:val="677D5FDA"/>
    <w:rsid w:val="677D636C"/>
    <w:rsid w:val="67AE2F25"/>
    <w:rsid w:val="67B06428"/>
    <w:rsid w:val="67B1772D"/>
    <w:rsid w:val="68064C39"/>
    <w:rsid w:val="681051B4"/>
    <w:rsid w:val="68122C4A"/>
    <w:rsid w:val="681306CB"/>
    <w:rsid w:val="682B15F5"/>
    <w:rsid w:val="684B1EAA"/>
    <w:rsid w:val="68527029"/>
    <w:rsid w:val="6858522A"/>
    <w:rsid w:val="6861624C"/>
    <w:rsid w:val="686A495D"/>
    <w:rsid w:val="687159CF"/>
    <w:rsid w:val="687C4877"/>
    <w:rsid w:val="68901C6E"/>
    <w:rsid w:val="6892481D"/>
    <w:rsid w:val="68A128B9"/>
    <w:rsid w:val="68A24AB7"/>
    <w:rsid w:val="68AB7945"/>
    <w:rsid w:val="68B07650"/>
    <w:rsid w:val="68BF1E69"/>
    <w:rsid w:val="68C22DEE"/>
    <w:rsid w:val="68C3086F"/>
    <w:rsid w:val="68C86EF5"/>
    <w:rsid w:val="68D6189A"/>
    <w:rsid w:val="68E8522C"/>
    <w:rsid w:val="69374FAB"/>
    <w:rsid w:val="69434640"/>
    <w:rsid w:val="695E322C"/>
    <w:rsid w:val="69655E7A"/>
    <w:rsid w:val="696A4500"/>
    <w:rsid w:val="696C7A03"/>
    <w:rsid w:val="697B1794"/>
    <w:rsid w:val="697E734C"/>
    <w:rsid w:val="698279A8"/>
    <w:rsid w:val="698876EA"/>
    <w:rsid w:val="69A70AE2"/>
    <w:rsid w:val="69AA1A66"/>
    <w:rsid w:val="69AB2D6B"/>
    <w:rsid w:val="69AD626E"/>
    <w:rsid w:val="69CC70F9"/>
    <w:rsid w:val="69D95E39"/>
    <w:rsid w:val="69E90652"/>
    <w:rsid w:val="69ED4F39"/>
    <w:rsid w:val="69F256DE"/>
    <w:rsid w:val="69F51AB6"/>
    <w:rsid w:val="69F56662"/>
    <w:rsid w:val="6A5B188A"/>
    <w:rsid w:val="6A63251A"/>
    <w:rsid w:val="6A6F052B"/>
    <w:rsid w:val="6A70182F"/>
    <w:rsid w:val="6A7A213F"/>
    <w:rsid w:val="6A7D10AC"/>
    <w:rsid w:val="6A7E0B45"/>
    <w:rsid w:val="6A8739D3"/>
    <w:rsid w:val="6ABD60AB"/>
    <w:rsid w:val="6ACD4147"/>
    <w:rsid w:val="6AD205CF"/>
    <w:rsid w:val="6AD846D7"/>
    <w:rsid w:val="6ADC6960"/>
    <w:rsid w:val="6AE01AE3"/>
    <w:rsid w:val="6B0D7B66"/>
    <w:rsid w:val="6B1348BC"/>
    <w:rsid w:val="6B213BD1"/>
    <w:rsid w:val="6B277CD9"/>
    <w:rsid w:val="6B375D75"/>
    <w:rsid w:val="6B543C3B"/>
    <w:rsid w:val="6B5C0ABB"/>
    <w:rsid w:val="6B6A52CA"/>
    <w:rsid w:val="6B7B7763"/>
    <w:rsid w:val="6B7D64E9"/>
    <w:rsid w:val="6B8270EE"/>
    <w:rsid w:val="6B934E0A"/>
    <w:rsid w:val="6BA37F1A"/>
    <w:rsid w:val="6BA66029"/>
    <w:rsid w:val="6BA8783B"/>
    <w:rsid w:val="6BBB005C"/>
    <w:rsid w:val="6BC6435F"/>
    <w:rsid w:val="6BE33C8F"/>
    <w:rsid w:val="6BE74894"/>
    <w:rsid w:val="6C08064C"/>
    <w:rsid w:val="6C130BDB"/>
    <w:rsid w:val="6C303D8F"/>
    <w:rsid w:val="6C39469E"/>
    <w:rsid w:val="6C4739B4"/>
    <w:rsid w:val="6C5A100D"/>
    <w:rsid w:val="6C652035"/>
    <w:rsid w:val="6C762E7E"/>
    <w:rsid w:val="6C7A7686"/>
    <w:rsid w:val="6C9B343E"/>
    <w:rsid w:val="6C9E5051"/>
    <w:rsid w:val="6CAE685B"/>
    <w:rsid w:val="6CB46B75"/>
    <w:rsid w:val="6CC354FC"/>
    <w:rsid w:val="6CCA2908"/>
    <w:rsid w:val="6CCB2EAF"/>
    <w:rsid w:val="6CE44638"/>
    <w:rsid w:val="6CF74FDC"/>
    <w:rsid w:val="6D010864"/>
    <w:rsid w:val="6D0417E8"/>
    <w:rsid w:val="6D26779F"/>
    <w:rsid w:val="6D2B3C26"/>
    <w:rsid w:val="6D3754BB"/>
    <w:rsid w:val="6D527369"/>
    <w:rsid w:val="6D5448FA"/>
    <w:rsid w:val="6D601F02"/>
    <w:rsid w:val="6D694D90"/>
    <w:rsid w:val="6D696F8E"/>
    <w:rsid w:val="6D783D26"/>
    <w:rsid w:val="6D8E5EC9"/>
    <w:rsid w:val="6D9F19E7"/>
    <w:rsid w:val="6DAF6049"/>
    <w:rsid w:val="6DB10E73"/>
    <w:rsid w:val="6DBA5A94"/>
    <w:rsid w:val="6DBD0AA7"/>
    <w:rsid w:val="6DD30BBC"/>
    <w:rsid w:val="6DE67BDD"/>
    <w:rsid w:val="6E062690"/>
    <w:rsid w:val="6E270646"/>
    <w:rsid w:val="6E293B49"/>
    <w:rsid w:val="6E606222"/>
    <w:rsid w:val="6E611F1F"/>
    <w:rsid w:val="6E6B2034"/>
    <w:rsid w:val="6E737441"/>
    <w:rsid w:val="6E7F6AD7"/>
    <w:rsid w:val="6E8973E6"/>
    <w:rsid w:val="6E934294"/>
    <w:rsid w:val="6EA0700B"/>
    <w:rsid w:val="6EAB2E1E"/>
    <w:rsid w:val="6EAB66A1"/>
    <w:rsid w:val="6EAE3DA2"/>
    <w:rsid w:val="6EC417C9"/>
    <w:rsid w:val="6ED43FE2"/>
    <w:rsid w:val="6ED9046A"/>
    <w:rsid w:val="6EFA4222"/>
    <w:rsid w:val="6F046D30"/>
    <w:rsid w:val="6F124782"/>
    <w:rsid w:val="6F1A3590"/>
    <w:rsid w:val="6F3E6DB1"/>
    <w:rsid w:val="6F457799"/>
    <w:rsid w:val="6F460984"/>
    <w:rsid w:val="6F491A22"/>
    <w:rsid w:val="6F5248B0"/>
    <w:rsid w:val="6F581414"/>
    <w:rsid w:val="6F670FD3"/>
    <w:rsid w:val="6F783021"/>
    <w:rsid w:val="6F7D69F9"/>
    <w:rsid w:val="6F8E6C94"/>
    <w:rsid w:val="6F9540A0"/>
    <w:rsid w:val="6FA952BF"/>
    <w:rsid w:val="6FAB07C2"/>
    <w:rsid w:val="6FC722F1"/>
    <w:rsid w:val="6FCB047B"/>
    <w:rsid w:val="6FE12E9B"/>
    <w:rsid w:val="7002723D"/>
    <w:rsid w:val="700A405F"/>
    <w:rsid w:val="70115BE8"/>
    <w:rsid w:val="701B0478"/>
    <w:rsid w:val="703A2630"/>
    <w:rsid w:val="704F34CF"/>
    <w:rsid w:val="706011EA"/>
    <w:rsid w:val="706B757B"/>
    <w:rsid w:val="70AE541A"/>
    <w:rsid w:val="70D17A98"/>
    <w:rsid w:val="70EE7B55"/>
    <w:rsid w:val="71063ED9"/>
    <w:rsid w:val="71124891"/>
    <w:rsid w:val="71172F17"/>
    <w:rsid w:val="711D5DE5"/>
    <w:rsid w:val="71390ECE"/>
    <w:rsid w:val="714162DA"/>
    <w:rsid w:val="71473A67"/>
    <w:rsid w:val="71533B4C"/>
    <w:rsid w:val="715C0189"/>
    <w:rsid w:val="715F110D"/>
    <w:rsid w:val="71660A98"/>
    <w:rsid w:val="717645B6"/>
    <w:rsid w:val="7179447B"/>
    <w:rsid w:val="718957D5"/>
    <w:rsid w:val="71912BE1"/>
    <w:rsid w:val="719360E4"/>
    <w:rsid w:val="719F1EF7"/>
    <w:rsid w:val="71A86F83"/>
    <w:rsid w:val="71CD0711"/>
    <w:rsid w:val="71DF4EDF"/>
    <w:rsid w:val="71E41366"/>
    <w:rsid w:val="71F60387"/>
    <w:rsid w:val="71F8388A"/>
    <w:rsid w:val="72005413"/>
    <w:rsid w:val="72087566"/>
    <w:rsid w:val="72453989"/>
    <w:rsid w:val="724A7E11"/>
    <w:rsid w:val="725828C8"/>
    <w:rsid w:val="72671940"/>
    <w:rsid w:val="727F6048"/>
    <w:rsid w:val="7293150A"/>
    <w:rsid w:val="72946F8C"/>
    <w:rsid w:val="729B3093"/>
    <w:rsid w:val="72FE0BBA"/>
    <w:rsid w:val="73094E91"/>
    <w:rsid w:val="731039D5"/>
    <w:rsid w:val="732706F9"/>
    <w:rsid w:val="7331488C"/>
    <w:rsid w:val="7333450C"/>
    <w:rsid w:val="73362F0F"/>
    <w:rsid w:val="733D069E"/>
    <w:rsid w:val="734D0939"/>
    <w:rsid w:val="735E4456"/>
    <w:rsid w:val="7364055E"/>
    <w:rsid w:val="736E46F1"/>
    <w:rsid w:val="7375627A"/>
    <w:rsid w:val="73770A20"/>
    <w:rsid w:val="73A43546"/>
    <w:rsid w:val="73D36613"/>
    <w:rsid w:val="73D5539A"/>
    <w:rsid w:val="73D963E9"/>
    <w:rsid w:val="73EC428C"/>
    <w:rsid w:val="73F445CA"/>
    <w:rsid w:val="73FB3F54"/>
    <w:rsid w:val="74046DE2"/>
    <w:rsid w:val="7408106C"/>
    <w:rsid w:val="742E12AB"/>
    <w:rsid w:val="745323E5"/>
    <w:rsid w:val="745E61F7"/>
    <w:rsid w:val="747C5826"/>
    <w:rsid w:val="74822F34"/>
    <w:rsid w:val="748928BF"/>
    <w:rsid w:val="74A3283A"/>
    <w:rsid w:val="74A40EEA"/>
    <w:rsid w:val="74AE053B"/>
    <w:rsid w:val="74B87B8B"/>
    <w:rsid w:val="74C04F97"/>
    <w:rsid w:val="74C5702A"/>
    <w:rsid w:val="74C62724"/>
    <w:rsid w:val="74D00AB5"/>
    <w:rsid w:val="74D43C38"/>
    <w:rsid w:val="74D6713B"/>
    <w:rsid w:val="74D6787E"/>
    <w:rsid w:val="74E50F73"/>
    <w:rsid w:val="74E651D7"/>
    <w:rsid w:val="74FF4E13"/>
    <w:rsid w:val="75001604"/>
    <w:rsid w:val="750D091A"/>
    <w:rsid w:val="750D5096"/>
    <w:rsid w:val="7519692A"/>
    <w:rsid w:val="751A21AE"/>
    <w:rsid w:val="75281DFD"/>
    <w:rsid w:val="75304351"/>
    <w:rsid w:val="754664F5"/>
    <w:rsid w:val="756D63B5"/>
    <w:rsid w:val="757C69CF"/>
    <w:rsid w:val="75C27143"/>
    <w:rsid w:val="75C857C9"/>
    <w:rsid w:val="75C9324B"/>
    <w:rsid w:val="75DD576F"/>
    <w:rsid w:val="75DE796D"/>
    <w:rsid w:val="75E7607E"/>
    <w:rsid w:val="75ED0FDE"/>
    <w:rsid w:val="75F00F0C"/>
    <w:rsid w:val="75FC27A0"/>
    <w:rsid w:val="75FE5CA3"/>
    <w:rsid w:val="76041DAB"/>
    <w:rsid w:val="760807B1"/>
    <w:rsid w:val="760C2A3B"/>
    <w:rsid w:val="76170DCC"/>
    <w:rsid w:val="76232660"/>
    <w:rsid w:val="765C3ABF"/>
    <w:rsid w:val="76691AD0"/>
    <w:rsid w:val="766A4FD3"/>
    <w:rsid w:val="76936869"/>
    <w:rsid w:val="76A10D30"/>
    <w:rsid w:val="76BB25FF"/>
    <w:rsid w:val="76BF02E0"/>
    <w:rsid w:val="76CB62F1"/>
    <w:rsid w:val="76D83408"/>
    <w:rsid w:val="76FA4C42"/>
    <w:rsid w:val="76FB2709"/>
    <w:rsid w:val="7702424C"/>
    <w:rsid w:val="77093BD7"/>
    <w:rsid w:val="77105AF6"/>
    <w:rsid w:val="771F15FE"/>
    <w:rsid w:val="77303A97"/>
    <w:rsid w:val="773C3F55"/>
    <w:rsid w:val="775D6EE5"/>
    <w:rsid w:val="77740D08"/>
    <w:rsid w:val="777F291C"/>
    <w:rsid w:val="77846DA4"/>
    <w:rsid w:val="778744A6"/>
    <w:rsid w:val="77B34070"/>
    <w:rsid w:val="77B804F8"/>
    <w:rsid w:val="77C3210C"/>
    <w:rsid w:val="77CA3C95"/>
    <w:rsid w:val="77D43EC4"/>
    <w:rsid w:val="77D82FAB"/>
    <w:rsid w:val="77E20AD6"/>
    <w:rsid w:val="77E30C27"/>
    <w:rsid w:val="77E4483F"/>
    <w:rsid w:val="77EF2BD0"/>
    <w:rsid w:val="77F34E5A"/>
    <w:rsid w:val="77FC1EE6"/>
    <w:rsid w:val="77FE53E9"/>
    <w:rsid w:val="78096FFD"/>
    <w:rsid w:val="78351146"/>
    <w:rsid w:val="783A6A74"/>
    <w:rsid w:val="7842527E"/>
    <w:rsid w:val="78543BF9"/>
    <w:rsid w:val="78656092"/>
    <w:rsid w:val="78715728"/>
    <w:rsid w:val="788E2ADA"/>
    <w:rsid w:val="78BC2324"/>
    <w:rsid w:val="78C95DB6"/>
    <w:rsid w:val="78F227FE"/>
    <w:rsid w:val="78F349FC"/>
    <w:rsid w:val="79042718"/>
    <w:rsid w:val="790B5926"/>
    <w:rsid w:val="79113FAC"/>
    <w:rsid w:val="79321F63"/>
    <w:rsid w:val="793777DF"/>
    <w:rsid w:val="794A540B"/>
    <w:rsid w:val="795911C7"/>
    <w:rsid w:val="795A7EAD"/>
    <w:rsid w:val="796075AF"/>
    <w:rsid w:val="79615DEF"/>
    <w:rsid w:val="79645FB5"/>
    <w:rsid w:val="79967A89"/>
    <w:rsid w:val="79D214F4"/>
    <w:rsid w:val="79E84010"/>
    <w:rsid w:val="79F0141C"/>
    <w:rsid w:val="79F42021"/>
    <w:rsid w:val="79F72FA5"/>
    <w:rsid w:val="79F76829"/>
    <w:rsid w:val="7A071041"/>
    <w:rsid w:val="7A1712DC"/>
    <w:rsid w:val="7A211BEB"/>
    <w:rsid w:val="7A423425"/>
    <w:rsid w:val="7A481AAB"/>
    <w:rsid w:val="7A564644"/>
    <w:rsid w:val="7A5D1A50"/>
    <w:rsid w:val="7A5D61CD"/>
    <w:rsid w:val="7A6300D6"/>
    <w:rsid w:val="7A6C22C4"/>
    <w:rsid w:val="7A6C67E7"/>
    <w:rsid w:val="7A6E3EE9"/>
    <w:rsid w:val="7A6E6626"/>
    <w:rsid w:val="7A805488"/>
    <w:rsid w:val="7A9D6FB6"/>
    <w:rsid w:val="7AA159BD"/>
    <w:rsid w:val="7AA27386"/>
    <w:rsid w:val="7AA75347"/>
    <w:rsid w:val="7AA82DC9"/>
    <w:rsid w:val="7ABE32BD"/>
    <w:rsid w:val="7AEC25B9"/>
    <w:rsid w:val="7B0F3A72"/>
    <w:rsid w:val="7B106633"/>
    <w:rsid w:val="7B132478"/>
    <w:rsid w:val="7B197C05"/>
    <w:rsid w:val="7B396E35"/>
    <w:rsid w:val="7B3B5BBB"/>
    <w:rsid w:val="7B4464CB"/>
    <w:rsid w:val="7B551FE8"/>
    <w:rsid w:val="7B5E4E76"/>
    <w:rsid w:val="7B687984"/>
    <w:rsid w:val="7B754A9B"/>
    <w:rsid w:val="7B7B0BA3"/>
    <w:rsid w:val="7B8627B7"/>
    <w:rsid w:val="7BC55B1F"/>
    <w:rsid w:val="7BC73221"/>
    <w:rsid w:val="7BE03D69"/>
    <w:rsid w:val="7BE56054"/>
    <w:rsid w:val="7BE663C9"/>
    <w:rsid w:val="7BEE44A5"/>
    <w:rsid w:val="7BF805BE"/>
    <w:rsid w:val="7C066589"/>
    <w:rsid w:val="7C2648BF"/>
    <w:rsid w:val="7C3D0C61"/>
    <w:rsid w:val="7C403523"/>
    <w:rsid w:val="7C4D0EFB"/>
    <w:rsid w:val="7C5A6013"/>
    <w:rsid w:val="7C63309F"/>
    <w:rsid w:val="7C8548D8"/>
    <w:rsid w:val="7C9603F6"/>
    <w:rsid w:val="7C970076"/>
    <w:rsid w:val="7CA3770C"/>
    <w:rsid w:val="7CBE24B4"/>
    <w:rsid w:val="7D0067A0"/>
    <w:rsid w:val="7D2E186E"/>
    <w:rsid w:val="7D3511F9"/>
    <w:rsid w:val="7D68074E"/>
    <w:rsid w:val="7D6D6DD4"/>
    <w:rsid w:val="7D7157DB"/>
    <w:rsid w:val="7D74675F"/>
    <w:rsid w:val="7D8B6384"/>
    <w:rsid w:val="7D933791"/>
    <w:rsid w:val="7DBE58DA"/>
    <w:rsid w:val="7DC14660"/>
    <w:rsid w:val="7DC27B63"/>
    <w:rsid w:val="7DD31FFC"/>
    <w:rsid w:val="7DDA520A"/>
    <w:rsid w:val="7DE65799"/>
    <w:rsid w:val="7E1A2770"/>
    <w:rsid w:val="7E1B01F2"/>
    <w:rsid w:val="7E335899"/>
    <w:rsid w:val="7E385937"/>
    <w:rsid w:val="7E3E16AB"/>
    <w:rsid w:val="7E514E49"/>
    <w:rsid w:val="7E5570D2"/>
    <w:rsid w:val="7E8C4E6A"/>
    <w:rsid w:val="7E9A6542"/>
    <w:rsid w:val="7E9D74C6"/>
    <w:rsid w:val="7EA313D0"/>
    <w:rsid w:val="7EA34C53"/>
    <w:rsid w:val="7EB93573"/>
    <w:rsid w:val="7EBB44F8"/>
    <w:rsid w:val="7ED21300"/>
    <w:rsid w:val="7F0F1D84"/>
    <w:rsid w:val="7F1E459D"/>
    <w:rsid w:val="7F3A0649"/>
    <w:rsid w:val="7F5027ED"/>
    <w:rsid w:val="7F525CF0"/>
    <w:rsid w:val="7F587BFA"/>
    <w:rsid w:val="7F6E1D9D"/>
    <w:rsid w:val="7F724027"/>
    <w:rsid w:val="7F926ADA"/>
    <w:rsid w:val="7F957A5E"/>
    <w:rsid w:val="7FBB1E9C"/>
    <w:rsid w:val="7FD468B5"/>
    <w:rsid w:val="7FD828EA"/>
    <w:rsid w:val="7FDA2751"/>
    <w:rsid w:val="7FEF6E73"/>
    <w:rsid w:val="7FFE16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41"/>
    <w:qFormat/>
    <w:uiPriority w:val="0"/>
    <w:pPr>
      <w:numPr>
        <w:ilvl w:val="0"/>
        <w:numId w:val="1"/>
      </w:numPr>
      <w:spacing w:before="24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4">
    <w:name w:val="heading 2"/>
    <w:basedOn w:val="1"/>
    <w:next w:val="3"/>
    <w:link w:val="43"/>
    <w:qFormat/>
    <w:uiPriority w:val="0"/>
    <w:pPr>
      <w:numPr>
        <w:ilvl w:val="1"/>
        <w:numId w:val="1"/>
      </w:numPr>
      <w:spacing w:before="60" w:after="60" w:line="360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3"/>
    <w:qFormat/>
    <w:uiPriority w:val="0"/>
    <w:pPr>
      <w:numPr>
        <w:ilvl w:val="2"/>
        <w:numId w:val="1"/>
      </w:numPr>
      <w:spacing w:before="60" w:after="60" w:line="360" w:lineRule="auto"/>
      <w:outlineLvl w:val="2"/>
    </w:pPr>
    <w:rPr>
      <w:b/>
      <w:bCs/>
      <w:sz w:val="30"/>
      <w:szCs w:val="32"/>
    </w:rPr>
  </w:style>
  <w:style w:type="paragraph" w:styleId="6">
    <w:name w:val="heading 4"/>
    <w:basedOn w:val="1"/>
    <w:next w:val="3"/>
    <w:qFormat/>
    <w:uiPriority w:val="0"/>
    <w:pPr>
      <w:numPr>
        <w:ilvl w:val="3"/>
        <w:numId w:val="1"/>
      </w:numPr>
      <w:spacing w:before="60" w:after="60" w:line="360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 w:line="360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3"/>
    <w:qFormat/>
    <w:uiPriority w:val="0"/>
    <w:pPr>
      <w:numPr>
        <w:ilvl w:val="5"/>
        <w:numId w:val="1"/>
      </w:numPr>
      <w:spacing w:before="60" w:after="60" w:line="360" w:lineRule="auto"/>
      <w:outlineLvl w:val="5"/>
    </w:pPr>
    <w:rPr>
      <w:b/>
      <w:bCs/>
      <w:sz w:val="28"/>
    </w:rPr>
  </w:style>
  <w:style w:type="paragraph" w:styleId="9">
    <w:name w:val="heading 7"/>
    <w:basedOn w:val="1"/>
    <w:next w:val="3"/>
    <w:qFormat/>
    <w:uiPriority w:val="0"/>
    <w:pPr>
      <w:keepNext/>
      <w:keepLines/>
      <w:tabs>
        <w:tab w:val="left" w:pos="408"/>
      </w:tabs>
      <w:spacing w:before="60" w:after="60" w:line="360" w:lineRule="auto"/>
      <w:ind w:left="384" w:leftChars="100" w:hanging="284"/>
      <w:outlineLvl w:val="6"/>
    </w:pPr>
  </w:style>
  <w:style w:type="paragraph" w:styleId="10">
    <w:name w:val="heading 8"/>
    <w:basedOn w:val="1"/>
    <w:next w:val="3"/>
    <w:qFormat/>
    <w:uiPriority w:val="0"/>
    <w:pPr>
      <w:keepNext/>
      <w:keepLines/>
      <w:tabs>
        <w:tab w:val="left" w:pos="816"/>
      </w:tabs>
      <w:spacing w:before="60" w:after="60" w:line="360" w:lineRule="auto"/>
      <w:ind w:left="597" w:leftChars="200" w:hanging="397"/>
      <w:outlineLvl w:val="7"/>
    </w:pPr>
  </w:style>
  <w:style w:type="paragraph" w:styleId="11">
    <w:name w:val="heading 9"/>
    <w:basedOn w:val="1"/>
    <w:next w:val="3"/>
    <w:qFormat/>
    <w:uiPriority w:val="0"/>
    <w:pPr>
      <w:keepNext/>
      <w:keepLines/>
      <w:tabs>
        <w:tab w:val="left" w:pos="1225"/>
      </w:tabs>
      <w:spacing w:before="60" w:after="60" w:line="360" w:lineRule="auto"/>
      <w:ind w:left="697" w:leftChars="300" w:hanging="397"/>
      <w:outlineLvl w:val="8"/>
    </w:pPr>
    <w:rPr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 w:firstLineChars="200"/>
    </w:pPr>
    <w:rPr>
      <w:rFonts w:eastAsia="微软雅黑"/>
    </w:rPr>
  </w:style>
  <w:style w:type="paragraph" w:styleId="12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qFormat/>
    <w:uiPriority w:val="39"/>
    <w:pPr>
      <w:ind w:left="840"/>
      <w:jc w:val="left"/>
    </w:pPr>
    <w:rPr>
      <w:sz w:val="18"/>
      <w:szCs w:val="20"/>
    </w:rPr>
  </w:style>
  <w:style w:type="paragraph" w:styleId="15">
    <w:name w:val="toc 3"/>
    <w:basedOn w:val="1"/>
    <w:next w:val="1"/>
    <w:qFormat/>
    <w:uiPriority w:val="39"/>
    <w:pPr>
      <w:ind w:left="840" w:leftChars="400"/>
    </w:p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7">
    <w:name w:val="Balloon Text"/>
    <w:basedOn w:val="1"/>
    <w:link w:val="39"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spacing w:before="120" w:after="120"/>
      <w:jc w:val="left"/>
    </w:pPr>
    <w:rPr>
      <w:rFonts w:eastAsia="微软雅黑"/>
    </w:rPr>
  </w:style>
  <w:style w:type="paragraph" w:styleId="21">
    <w:name w:val="toc 4"/>
    <w:basedOn w:val="1"/>
    <w:next w:val="1"/>
    <w:qFormat/>
    <w:uiPriority w:val="39"/>
    <w:pPr>
      <w:tabs>
        <w:tab w:val="left" w:pos="820"/>
      </w:tabs>
      <w:ind w:left="1581" w:leftChars="750" w:hanging="6"/>
      <w:jc w:val="left"/>
    </w:pPr>
    <w:rPr>
      <w:sz w:val="18"/>
      <w:szCs w:val="20"/>
    </w:rPr>
  </w:style>
  <w:style w:type="paragraph" w:styleId="22">
    <w:name w:val="Subtitle"/>
    <w:basedOn w:val="1"/>
    <w:next w:val="1"/>
    <w:link w:val="4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3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39"/>
    <w:pPr>
      <w:ind w:left="1680"/>
    </w:pPr>
    <w:rPr>
      <w:snapToGrid w:val="0"/>
      <w:kern w:val="0"/>
      <w:sz w:val="24"/>
      <w:szCs w:val="20"/>
    </w:rPr>
  </w:style>
  <w:style w:type="paragraph" w:styleId="26">
    <w:name w:val="HTML Preformatted"/>
    <w:basedOn w:val="1"/>
    <w:link w:val="4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28">
    <w:name w:val="Strong"/>
    <w:basedOn w:val="27"/>
    <w:qFormat/>
    <w:uiPriority w:val="22"/>
    <w:rPr>
      <w:b/>
      <w:bCs/>
    </w:rPr>
  </w:style>
  <w:style w:type="character" w:styleId="29">
    <w:name w:val="page number"/>
    <w:basedOn w:val="27"/>
    <w:qFormat/>
    <w:uiPriority w:val="0"/>
  </w:style>
  <w:style w:type="character" w:styleId="30">
    <w:name w:val="FollowedHyperlink"/>
    <w:basedOn w:val="27"/>
    <w:qFormat/>
    <w:uiPriority w:val="0"/>
    <w:rPr>
      <w:color w:val="800080"/>
      <w:u w:val="single"/>
    </w:rPr>
  </w:style>
  <w:style w:type="character" w:styleId="31">
    <w:name w:val="Hyperlink"/>
    <w:basedOn w:val="27"/>
    <w:qFormat/>
    <w:uiPriority w:val="99"/>
    <w:rPr>
      <w:color w:val="0000FF"/>
      <w:u w:val="single"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4">
    <w:name w:val="注意事项"/>
    <w:basedOn w:val="1"/>
    <w:qFormat/>
    <w:uiPriority w:val="0"/>
    <w:pPr>
      <w:spacing w:before="60" w:after="60" w:line="360" w:lineRule="auto"/>
      <w:ind w:firstLine="200" w:firstLineChars="200"/>
    </w:pPr>
    <w:rPr>
      <w:b/>
      <w:bCs/>
    </w:rPr>
  </w:style>
  <w:style w:type="paragraph" w:customStyle="1" w:styleId="35">
    <w:name w:val="编号1"/>
    <w:basedOn w:val="1"/>
    <w:qFormat/>
    <w:uiPriority w:val="0"/>
    <w:pPr>
      <w:numPr>
        <w:ilvl w:val="6"/>
        <w:numId w:val="1"/>
      </w:numPr>
      <w:spacing w:line="360" w:lineRule="auto"/>
    </w:pPr>
  </w:style>
  <w:style w:type="paragraph" w:customStyle="1" w:styleId="36">
    <w:name w:val="文档名称"/>
    <w:basedOn w:val="1"/>
    <w:qFormat/>
    <w:uiPriority w:val="0"/>
    <w:pPr>
      <w:jc w:val="center"/>
      <w:outlineLvl w:val="0"/>
    </w:pPr>
    <w:rPr>
      <w:rFonts w:eastAsia="黑体"/>
      <w:b/>
      <w:sz w:val="48"/>
      <w:szCs w:val="48"/>
    </w:rPr>
  </w:style>
  <w:style w:type="paragraph" w:customStyle="1" w:styleId="37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38">
    <w:name w:val="编写建议"/>
    <w:basedOn w:val="1"/>
    <w:next w:val="3"/>
    <w:qFormat/>
    <w:uiPriority w:val="0"/>
    <w:pPr>
      <w:autoSpaceDE w:val="0"/>
      <w:autoSpaceDN w:val="0"/>
      <w:adjustRightInd w:val="0"/>
      <w:spacing w:line="360" w:lineRule="auto"/>
      <w:ind w:firstLine="420" w:firstLineChars="200"/>
      <w:jc w:val="left"/>
    </w:pPr>
    <w:rPr>
      <w:rFonts w:ascii="Arial" w:hAnsi="Arial" w:cs="宋体"/>
      <w:i/>
      <w:iCs/>
      <w:color w:val="0000FF"/>
      <w:kern w:val="0"/>
    </w:rPr>
  </w:style>
  <w:style w:type="character" w:customStyle="1" w:styleId="39">
    <w:name w:val="批注框文本 Char"/>
    <w:basedOn w:val="27"/>
    <w:link w:val="17"/>
    <w:qFormat/>
    <w:uiPriority w:val="0"/>
    <w:rPr>
      <w:kern w:val="2"/>
      <w:sz w:val="18"/>
      <w:szCs w:val="18"/>
    </w:rPr>
  </w:style>
  <w:style w:type="character" w:customStyle="1" w:styleId="40">
    <w:name w:val="副标题 Char"/>
    <w:basedOn w:val="27"/>
    <w:link w:val="22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41">
    <w:name w:val="标题 1 Char"/>
    <w:basedOn w:val="27"/>
    <w:link w:val="2"/>
    <w:qFormat/>
    <w:uiPriority w:val="0"/>
    <w:rPr>
      <w:b/>
      <w:bCs/>
      <w:kern w:val="44"/>
      <w:sz w:val="36"/>
      <w:szCs w:val="44"/>
    </w:rPr>
  </w:style>
  <w:style w:type="character" w:customStyle="1" w:styleId="42">
    <w:name w:val="HTML 预设格式 Char"/>
    <w:basedOn w:val="27"/>
    <w:link w:val="26"/>
    <w:qFormat/>
    <w:uiPriority w:val="99"/>
    <w:rPr>
      <w:rFonts w:ascii="宋体" w:hAnsi="宋体" w:cs="宋体"/>
      <w:sz w:val="24"/>
      <w:szCs w:val="24"/>
    </w:rPr>
  </w:style>
  <w:style w:type="character" w:customStyle="1" w:styleId="43">
    <w:name w:val="标题 2 Char"/>
    <w:basedOn w:val="27"/>
    <w:link w:val="4"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Job_Baidu\03&#19987;&#39064;&#24037;&#20316;\&#35774;&#35745;&#27169;&#26495;\&#35752;&#35770;&#20250;&#20250;&#35758;&#32467;&#35770;\&#30334;&#24230;&#36807;&#31243;&#19982;&#35268;&#31243;&#32534;&#20889;&#27169;&#29256;060405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百度过程与规程编写模版060405.dot</Template>
  <Company>sures</Company>
  <Pages>1</Pages>
  <Words>6416</Words>
  <Characters>36576</Characters>
  <Lines>304</Lines>
  <Paragraphs>85</Paragraphs>
  <ScaleCrop>false</ScaleCrop>
  <LinksUpToDate>false</LinksUpToDate>
  <CharactersWithSpaces>42907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2015-10-12T04:05:00Z</dcterms:created>
  <dc:creator>殷明</dc:creator>
  <cp:lastModifiedBy>Administrator</cp:lastModifiedBy>
  <cp:lastPrinted>2113-01-01T00:00:00Z</cp:lastPrinted>
  <dcterms:modified xsi:type="dcterms:W3CDTF">2016-11-18T07:09:27Z</dcterms:modified>
  <dc:title>文档名称</dc:title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